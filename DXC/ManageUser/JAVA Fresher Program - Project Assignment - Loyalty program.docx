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A46" w:rsidRPr="005224C8" w:rsidRDefault="00542A46"/>
    <w:p w:rsidR="00270E02" w:rsidRDefault="00270E02" w:rsidP="00270E02">
      <w:pPr>
        <w:pStyle w:val="Default"/>
      </w:pPr>
    </w:p>
    <w:p w:rsidR="00270E02" w:rsidRDefault="00270E02" w:rsidP="00270E02">
      <w:pPr>
        <w:pStyle w:val="Default"/>
        <w:jc w:val="right"/>
        <w:rPr>
          <w:sz w:val="48"/>
          <w:szCs w:val="48"/>
        </w:rPr>
      </w:pPr>
      <w:r>
        <w:t xml:space="preserve"> </w:t>
      </w:r>
      <w:r>
        <w:rPr>
          <w:b/>
          <w:bCs/>
          <w:sz w:val="48"/>
          <w:szCs w:val="48"/>
        </w:rPr>
        <w:t xml:space="preserve">Java Fresher Program </w:t>
      </w:r>
    </w:p>
    <w:p w:rsidR="00DC5559" w:rsidRDefault="00270E02" w:rsidP="00270E02">
      <w:pPr>
        <w:jc w:val="right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Project Assignment</w:t>
      </w:r>
    </w:p>
    <w:p w:rsidR="00270E02" w:rsidRDefault="00270E02" w:rsidP="00270E02">
      <w:pPr>
        <w:rPr>
          <w:rFonts w:cs="Arial"/>
          <w:b/>
          <w:bCs/>
          <w:sz w:val="40"/>
          <w:szCs w:val="40"/>
        </w:rPr>
      </w:pPr>
    </w:p>
    <w:p w:rsidR="00270E02" w:rsidRDefault="00270E02" w:rsidP="00270E02">
      <w:pPr>
        <w:rPr>
          <w:rFonts w:cs="Arial"/>
          <w:b/>
          <w:bCs/>
          <w:sz w:val="40"/>
          <w:szCs w:val="40"/>
        </w:rPr>
      </w:pPr>
    </w:p>
    <w:p w:rsidR="00270E02" w:rsidRDefault="00270E02" w:rsidP="00270E02">
      <w:pPr>
        <w:rPr>
          <w:rFonts w:cs="Arial"/>
          <w:b/>
          <w:bCs/>
          <w:sz w:val="40"/>
          <w:szCs w:val="40"/>
        </w:rPr>
      </w:pPr>
    </w:p>
    <w:p w:rsidR="00270E02" w:rsidRDefault="00270E02" w:rsidP="00270E02">
      <w:pPr>
        <w:rPr>
          <w:rFonts w:cs="Arial"/>
          <w:b/>
          <w:bCs/>
          <w:sz w:val="40"/>
          <w:szCs w:val="40"/>
        </w:rPr>
      </w:pPr>
    </w:p>
    <w:p w:rsidR="00270E02" w:rsidRDefault="00270E02" w:rsidP="00270E02">
      <w:pPr>
        <w:rPr>
          <w:rFonts w:cs="Arial"/>
          <w:b/>
          <w:bCs/>
          <w:sz w:val="40"/>
          <w:szCs w:val="40"/>
        </w:rPr>
      </w:pPr>
    </w:p>
    <w:p w:rsidR="00270E02" w:rsidRPr="005224C8" w:rsidRDefault="00270E02" w:rsidP="00270E02"/>
    <w:p w:rsidR="005E790A" w:rsidRDefault="00C65F5C" w:rsidP="00490618">
      <w:pPr>
        <w:pStyle w:val="Heading1"/>
        <w:numPr>
          <w:ilvl w:val="0"/>
          <w:numId w:val="0"/>
        </w:numPr>
      </w:pPr>
      <w:bookmarkStart w:id="0" w:name="_Toc53231166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3078480</wp:posOffset>
                </wp:positionV>
                <wp:extent cx="2373630" cy="751840"/>
                <wp:effectExtent l="0" t="1905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0E02" w:rsidRDefault="00270E02" w:rsidP="00270E02">
                            <w:pPr>
                              <w:pStyle w:val="Default"/>
                            </w:pPr>
                          </w:p>
                          <w:p w:rsidR="00270E02" w:rsidRDefault="00270E02" w:rsidP="00270E02"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Prepared by DXC Technology</w:t>
                            </w:r>
                            <w:r w:rsidR="00C65F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Vietnam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25pt;margin-top:242.4pt;width:186.9pt;height:59.2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" stroked="f">
                <v:textbox style="mso-fit-shape-to-text:t">
                  <w:txbxContent>
                    <w:p w:rsidR="00270E02" w:rsidRDefault="00270E02" w:rsidP="00270E02">
                      <w:pPr>
                        <w:pStyle w:val="Default"/>
                      </w:pPr>
                    </w:p>
                    <w:p w:rsidR="00270E02" w:rsidRDefault="00270E02" w:rsidP="00270E02">
                      <w: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Prepared by DXC Technology</w:t>
                      </w:r>
                      <w:r w:rsidR="00C65F5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Vietnam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E02">
        <w:br w:type="page"/>
      </w:r>
      <w:bookmarkStart w:id="1" w:name="_GoBack"/>
      <w:bookmarkEnd w:id="0"/>
      <w:bookmarkEnd w:id="1"/>
    </w:p>
    <w:p w:rsidR="005E790A" w:rsidRDefault="005E790A" w:rsidP="005E790A">
      <w:pPr>
        <w:sectPr w:rsidR="005E790A" w:rsidSect="00033E2A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noEndnote/>
          <w:docGrid w:linePitch="299"/>
        </w:sectPr>
      </w:pPr>
    </w:p>
    <w:p w:rsidR="005E790A" w:rsidRDefault="00EA51CF" w:rsidP="005E790A">
      <w:pPr>
        <w:pStyle w:val="Heading1"/>
        <w:pageBreakBefore/>
        <w:shd w:val="clear" w:color="auto" w:fill="000000"/>
        <w:tabs>
          <w:tab w:val="clear" w:pos="568"/>
        </w:tabs>
        <w:spacing w:before="240" w:after="60"/>
        <w:ind w:left="0" w:firstLine="0"/>
      </w:pPr>
      <w:bookmarkStart w:id="2" w:name="_Toc532311666"/>
      <w:r>
        <w:rPr>
          <w:sz w:val="32"/>
          <w:szCs w:val="32"/>
        </w:rPr>
        <w:lastRenderedPageBreak/>
        <w:t xml:space="preserve">Project 1: </w:t>
      </w:r>
      <w:r w:rsidR="00AE3341">
        <w:rPr>
          <w:sz w:val="32"/>
          <w:szCs w:val="32"/>
        </w:rPr>
        <w:t>Loyalty program</w:t>
      </w:r>
      <w:bookmarkEnd w:id="2"/>
    </w:p>
    <w:p w:rsidR="00A464CE" w:rsidRDefault="00A464CE" w:rsidP="005E790A">
      <w:pPr>
        <w:jc w:val="both"/>
      </w:pPr>
    </w:p>
    <w:p w:rsidR="005E790A" w:rsidRPr="00C65F5C" w:rsidRDefault="00A464CE" w:rsidP="005E790A">
      <w:pPr>
        <w:pStyle w:val="Heading2"/>
        <w:shd w:val="clear" w:color="auto" w:fill="7F7F7F"/>
        <w:spacing w:before="240" w:after="60"/>
        <w:ind w:left="0" w:firstLine="0"/>
        <w:rPr>
          <w:color w:val="FFFFFF" w:themeColor="background1"/>
        </w:rPr>
      </w:pPr>
      <w:bookmarkStart w:id="3" w:name="_Toc532311667"/>
      <w:r w:rsidRPr="00C65F5C">
        <w:rPr>
          <w:color w:val="FFFFFF" w:themeColor="background1"/>
        </w:rPr>
        <w:t>Description</w:t>
      </w:r>
      <w:bookmarkEnd w:id="3"/>
    </w:p>
    <w:p w:rsidR="00AE3341" w:rsidRDefault="00501F06" w:rsidP="00404F5B">
      <w:pPr>
        <w:pStyle w:val="ListBullet2"/>
        <w:numPr>
          <w:ilvl w:val="0"/>
          <w:numId w:val="0"/>
        </w:numPr>
        <w:spacing w:before="120" w:after="120"/>
        <w:ind w:left="360"/>
        <w:contextualSpacing/>
        <w:jc w:val="both"/>
        <w:rPr>
          <w:szCs w:val="22"/>
        </w:rPr>
      </w:pPr>
      <w:r>
        <w:rPr>
          <w:szCs w:val="22"/>
        </w:rPr>
        <w:t>We</w:t>
      </w:r>
      <w:r w:rsidR="000E55DB">
        <w:rPr>
          <w:szCs w:val="22"/>
        </w:rPr>
        <w:t xml:space="preserve"> would like to</w:t>
      </w:r>
      <w:r>
        <w:rPr>
          <w:szCs w:val="22"/>
        </w:rPr>
        <w:t xml:space="preserve"> </w:t>
      </w:r>
      <w:r w:rsidR="000E55DB" w:rsidRPr="000E55DB">
        <w:rPr>
          <w:szCs w:val="22"/>
        </w:rPr>
        <w:t>build</w:t>
      </w:r>
      <w:r w:rsidR="000E55DB">
        <w:rPr>
          <w:szCs w:val="22"/>
        </w:rPr>
        <w:t xml:space="preserve"> </w:t>
      </w:r>
      <w:r w:rsidR="000E55DB" w:rsidRPr="000E55DB">
        <w:rPr>
          <w:szCs w:val="22"/>
        </w:rPr>
        <w:t>a customer loyalty program</w:t>
      </w:r>
      <w:r w:rsidR="000E55DB">
        <w:rPr>
          <w:szCs w:val="22"/>
        </w:rPr>
        <w:t xml:space="preserve"> for an audio store. The program is based on point system. </w:t>
      </w:r>
      <w:r w:rsidR="008D4502">
        <w:rPr>
          <w:szCs w:val="22"/>
        </w:rPr>
        <w:t xml:space="preserve">Points will be </w:t>
      </w:r>
      <w:r w:rsidR="008D4502" w:rsidRPr="008D4502">
        <w:rPr>
          <w:szCs w:val="22"/>
        </w:rPr>
        <w:t>accumulate</w:t>
      </w:r>
      <w:r w:rsidR="008D4502">
        <w:rPr>
          <w:szCs w:val="22"/>
        </w:rPr>
        <w:t xml:space="preserve">d through buying products. There will be 2 levels of card, standard card and gold card. </w:t>
      </w:r>
    </w:p>
    <w:p w:rsidR="00D64D7C" w:rsidRDefault="00AE3341" w:rsidP="00AE3341">
      <w:pPr>
        <w:pStyle w:val="ListBullet2"/>
        <w:numPr>
          <w:ilvl w:val="0"/>
          <w:numId w:val="12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Customer will be upgraded to gold card if his points reach to 100</w:t>
      </w:r>
      <w:r w:rsidR="002625EF">
        <w:rPr>
          <w:szCs w:val="22"/>
        </w:rPr>
        <w:t>0</w:t>
      </w:r>
    </w:p>
    <w:p w:rsidR="00AE3341" w:rsidRDefault="002625EF" w:rsidP="00AE3341">
      <w:pPr>
        <w:pStyle w:val="ListBullet2"/>
        <w:numPr>
          <w:ilvl w:val="0"/>
          <w:numId w:val="12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 xml:space="preserve">Gold card benefit: 5% discount when purchasing. </w:t>
      </w:r>
    </w:p>
    <w:p w:rsidR="002625EF" w:rsidRDefault="002625EF" w:rsidP="00AE3341">
      <w:pPr>
        <w:pStyle w:val="ListBullet2"/>
        <w:numPr>
          <w:ilvl w:val="0"/>
          <w:numId w:val="12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Accumulated point rule: 100,000VND = 1 point.</w:t>
      </w:r>
    </w:p>
    <w:p w:rsidR="002625EF" w:rsidRDefault="002625EF" w:rsidP="00AE3341">
      <w:pPr>
        <w:pStyle w:val="ListBullet2"/>
        <w:numPr>
          <w:ilvl w:val="0"/>
          <w:numId w:val="12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Customer can exchange points to get product</w:t>
      </w:r>
      <w:r w:rsidR="00FE2C8D">
        <w:rPr>
          <w:szCs w:val="22"/>
        </w:rPr>
        <w:t>s</w:t>
      </w:r>
      <w:r>
        <w:rPr>
          <w:szCs w:val="22"/>
        </w:rPr>
        <w:t>.</w:t>
      </w:r>
    </w:p>
    <w:p w:rsidR="00D64D7C" w:rsidRDefault="00D64D7C" w:rsidP="00404F5B">
      <w:pPr>
        <w:pStyle w:val="ListBullet2"/>
        <w:numPr>
          <w:ilvl w:val="0"/>
          <w:numId w:val="0"/>
        </w:numPr>
        <w:spacing w:before="120" w:after="120"/>
        <w:ind w:left="360"/>
        <w:contextualSpacing/>
        <w:jc w:val="both"/>
        <w:rPr>
          <w:szCs w:val="22"/>
        </w:rPr>
      </w:pPr>
    </w:p>
    <w:p w:rsidR="005E790A" w:rsidRPr="00C65F5C" w:rsidRDefault="00404F5B" w:rsidP="005E790A">
      <w:pPr>
        <w:pStyle w:val="Heading2"/>
        <w:shd w:val="clear" w:color="auto" w:fill="7F7F7F"/>
        <w:spacing w:before="240" w:after="60"/>
        <w:ind w:left="0" w:firstLine="0"/>
        <w:rPr>
          <w:color w:val="FFFFFF" w:themeColor="background1"/>
        </w:rPr>
      </w:pPr>
      <w:bookmarkStart w:id="4" w:name="_Toc532311668"/>
      <w:r w:rsidRPr="00C65F5C">
        <w:rPr>
          <w:color w:val="FFFFFF" w:themeColor="background1"/>
        </w:rPr>
        <w:t>Functional Specification</w:t>
      </w:r>
      <w:bookmarkEnd w:id="4"/>
      <w:r w:rsidRPr="00C65F5C">
        <w:rPr>
          <w:color w:val="FFFFFF" w:themeColor="background1"/>
        </w:rPr>
        <w:t xml:space="preserve"> </w:t>
      </w:r>
    </w:p>
    <w:p w:rsidR="00404F5B" w:rsidRDefault="00404F5B" w:rsidP="00404F5B">
      <w:pPr>
        <w:pStyle w:val="Default"/>
      </w:pPr>
    </w:p>
    <w:p w:rsidR="00404F5B" w:rsidRPr="00404F5B" w:rsidRDefault="00470A11" w:rsidP="00270559">
      <w:pPr>
        <w:pStyle w:val="ListBullet2"/>
        <w:numPr>
          <w:ilvl w:val="0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 xml:space="preserve">Customer </w:t>
      </w:r>
      <w:r w:rsidR="001B378A">
        <w:rPr>
          <w:szCs w:val="22"/>
        </w:rPr>
        <w:t>management</w:t>
      </w:r>
      <w:r w:rsidR="00404F5B" w:rsidRPr="00404F5B">
        <w:rPr>
          <w:szCs w:val="22"/>
        </w:rPr>
        <w:t xml:space="preserve">: </w:t>
      </w:r>
    </w:p>
    <w:p w:rsidR="00404F5B" w:rsidRPr="00404F5B" w:rsidRDefault="00404F5B" w:rsidP="00270559">
      <w:pPr>
        <w:pStyle w:val="ListBullet2"/>
        <w:numPr>
          <w:ilvl w:val="1"/>
          <w:numId w:val="11"/>
        </w:numPr>
        <w:spacing w:before="120" w:after="120"/>
        <w:contextualSpacing/>
        <w:jc w:val="both"/>
        <w:rPr>
          <w:szCs w:val="22"/>
        </w:rPr>
      </w:pPr>
      <w:r w:rsidRPr="00404F5B">
        <w:rPr>
          <w:szCs w:val="22"/>
        </w:rPr>
        <w:t xml:space="preserve">Register account </w:t>
      </w:r>
    </w:p>
    <w:p w:rsidR="00404F5B" w:rsidRPr="00404F5B" w:rsidRDefault="00E67ADC" w:rsidP="00270559">
      <w:pPr>
        <w:pStyle w:val="ListBullet2"/>
        <w:numPr>
          <w:ilvl w:val="1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Customer information include</w:t>
      </w:r>
      <w:r w:rsidR="00B64B6C">
        <w:rPr>
          <w:szCs w:val="22"/>
        </w:rPr>
        <w:t>s</w:t>
      </w:r>
      <w:r>
        <w:rPr>
          <w:szCs w:val="22"/>
        </w:rPr>
        <w:t>:</w:t>
      </w:r>
    </w:p>
    <w:p w:rsidR="00404F5B" w:rsidRPr="00404F5B" w:rsidRDefault="00E67ADC" w:rsidP="00270559">
      <w:pPr>
        <w:pStyle w:val="ListBullet2"/>
        <w:numPr>
          <w:ilvl w:val="2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name, ID, address</w:t>
      </w:r>
    </w:p>
    <w:p w:rsidR="00404F5B" w:rsidRDefault="00E67ADC" w:rsidP="00270559">
      <w:pPr>
        <w:pStyle w:val="ListBullet2"/>
        <w:numPr>
          <w:ilvl w:val="2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card level</w:t>
      </w:r>
      <w:r w:rsidR="00B63545">
        <w:rPr>
          <w:szCs w:val="22"/>
        </w:rPr>
        <w:t>, standard card</w:t>
      </w:r>
      <w:r w:rsidR="00495830">
        <w:rPr>
          <w:szCs w:val="22"/>
        </w:rPr>
        <w:t xml:space="preserve"> is default</w:t>
      </w:r>
      <w:r w:rsidR="00B63545">
        <w:rPr>
          <w:szCs w:val="22"/>
        </w:rPr>
        <w:t xml:space="preserve">. </w:t>
      </w:r>
    </w:p>
    <w:p w:rsidR="00E67ADC" w:rsidRDefault="0062471E" w:rsidP="00270559">
      <w:pPr>
        <w:pStyle w:val="ListBullet2"/>
        <w:numPr>
          <w:ilvl w:val="2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E</w:t>
      </w:r>
      <w:r w:rsidR="00E67ADC">
        <w:rPr>
          <w:szCs w:val="22"/>
        </w:rPr>
        <w:t>mail</w:t>
      </w:r>
    </w:p>
    <w:p w:rsidR="0062471E" w:rsidRDefault="0062471E" w:rsidP="00270559">
      <w:pPr>
        <w:pStyle w:val="ListBullet2"/>
        <w:numPr>
          <w:ilvl w:val="2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phone</w:t>
      </w:r>
    </w:p>
    <w:p w:rsidR="00B63545" w:rsidRDefault="00B63545" w:rsidP="000703F1">
      <w:pPr>
        <w:pStyle w:val="ListBullet2"/>
        <w:numPr>
          <w:ilvl w:val="0"/>
          <w:numId w:val="0"/>
        </w:numPr>
        <w:spacing w:before="120" w:after="120"/>
        <w:contextualSpacing/>
        <w:jc w:val="both"/>
        <w:rPr>
          <w:szCs w:val="22"/>
        </w:rPr>
      </w:pPr>
    </w:p>
    <w:p w:rsidR="00E67ADC" w:rsidRPr="00404F5B" w:rsidRDefault="00B64B6C" w:rsidP="00E67ADC">
      <w:pPr>
        <w:pStyle w:val="ListBullet2"/>
        <w:numPr>
          <w:ilvl w:val="0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Product management</w:t>
      </w:r>
      <w:r w:rsidR="00E67ADC" w:rsidRPr="00404F5B">
        <w:rPr>
          <w:szCs w:val="22"/>
        </w:rPr>
        <w:t xml:space="preserve">: </w:t>
      </w:r>
    </w:p>
    <w:p w:rsidR="00E67ADC" w:rsidRPr="00404F5B" w:rsidRDefault="00B64B6C" w:rsidP="00E67ADC">
      <w:pPr>
        <w:pStyle w:val="ListBullet2"/>
        <w:numPr>
          <w:ilvl w:val="1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Add new product</w:t>
      </w:r>
    </w:p>
    <w:p w:rsidR="00E67ADC" w:rsidRPr="00404F5B" w:rsidRDefault="00B64B6C" w:rsidP="00E67ADC">
      <w:pPr>
        <w:pStyle w:val="ListBullet2"/>
        <w:numPr>
          <w:ilvl w:val="1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Product information</w:t>
      </w:r>
      <w:r w:rsidR="00E67ADC">
        <w:rPr>
          <w:szCs w:val="22"/>
        </w:rPr>
        <w:t>:</w:t>
      </w:r>
    </w:p>
    <w:p w:rsidR="00B64B6C" w:rsidRDefault="00E67ADC" w:rsidP="00E67ADC">
      <w:pPr>
        <w:pStyle w:val="ListBullet2"/>
        <w:numPr>
          <w:ilvl w:val="2"/>
          <w:numId w:val="11"/>
        </w:numPr>
        <w:spacing w:before="120" w:after="120"/>
        <w:contextualSpacing/>
        <w:jc w:val="both"/>
        <w:rPr>
          <w:szCs w:val="22"/>
        </w:rPr>
      </w:pPr>
      <w:r w:rsidRPr="00B64B6C">
        <w:rPr>
          <w:szCs w:val="22"/>
        </w:rPr>
        <w:t>name, ID</w:t>
      </w:r>
    </w:p>
    <w:p w:rsidR="00E67ADC" w:rsidRPr="00B64B6C" w:rsidRDefault="00B64B6C" w:rsidP="00270559">
      <w:pPr>
        <w:pStyle w:val="ListBullet2"/>
        <w:numPr>
          <w:ilvl w:val="2"/>
          <w:numId w:val="11"/>
        </w:numPr>
        <w:spacing w:before="120" w:after="120"/>
        <w:contextualSpacing/>
        <w:jc w:val="both"/>
        <w:rPr>
          <w:szCs w:val="22"/>
        </w:rPr>
      </w:pPr>
      <w:r w:rsidRPr="00B64B6C">
        <w:rPr>
          <w:szCs w:val="22"/>
        </w:rPr>
        <w:t>price</w:t>
      </w:r>
    </w:p>
    <w:p w:rsidR="00404F5B" w:rsidRPr="00404F5B" w:rsidRDefault="00F60405" w:rsidP="00270559">
      <w:pPr>
        <w:pStyle w:val="ListBullet2"/>
        <w:numPr>
          <w:ilvl w:val="0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P</w:t>
      </w:r>
      <w:r w:rsidR="000F52DE">
        <w:rPr>
          <w:szCs w:val="22"/>
        </w:rPr>
        <w:t>urchase</w:t>
      </w:r>
      <w:r w:rsidR="00404F5B" w:rsidRPr="00404F5B">
        <w:rPr>
          <w:szCs w:val="22"/>
        </w:rPr>
        <w:t xml:space="preserve"> functions: </w:t>
      </w:r>
    </w:p>
    <w:p w:rsidR="00404F5B" w:rsidRPr="00242786" w:rsidRDefault="00242786" w:rsidP="00242786">
      <w:pPr>
        <w:pStyle w:val="ListBullet2"/>
        <w:numPr>
          <w:ilvl w:val="1"/>
          <w:numId w:val="11"/>
        </w:numPr>
        <w:spacing w:before="120" w:after="120"/>
        <w:contextualSpacing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>
        <w:rPr>
          <w:szCs w:val="22"/>
        </w:rPr>
        <w:t>Customer create a new order form:</w:t>
      </w:r>
    </w:p>
    <w:p w:rsidR="00242786" w:rsidRPr="00242786" w:rsidRDefault="00242786" w:rsidP="00242786">
      <w:pPr>
        <w:pStyle w:val="ListBullet2"/>
        <w:numPr>
          <w:ilvl w:val="2"/>
          <w:numId w:val="11"/>
        </w:numPr>
        <w:spacing w:before="120" w:after="120"/>
        <w:contextualSpacing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>
        <w:rPr>
          <w:szCs w:val="22"/>
        </w:rPr>
        <w:t>Invoice number</w:t>
      </w:r>
    </w:p>
    <w:p w:rsidR="00242786" w:rsidRPr="00242786" w:rsidRDefault="00242786" w:rsidP="00242786">
      <w:pPr>
        <w:pStyle w:val="ListBullet2"/>
        <w:numPr>
          <w:ilvl w:val="2"/>
          <w:numId w:val="11"/>
        </w:numPr>
        <w:spacing w:before="120" w:after="120"/>
        <w:contextualSpacing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>
        <w:rPr>
          <w:szCs w:val="22"/>
        </w:rPr>
        <w:t>Order date</w:t>
      </w:r>
    </w:p>
    <w:p w:rsidR="00242786" w:rsidRPr="00242786" w:rsidRDefault="00242786" w:rsidP="00242786">
      <w:pPr>
        <w:pStyle w:val="ListBullet2"/>
        <w:numPr>
          <w:ilvl w:val="2"/>
          <w:numId w:val="11"/>
        </w:numPr>
        <w:spacing w:before="120" w:after="120"/>
        <w:contextualSpacing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>
        <w:rPr>
          <w:szCs w:val="22"/>
        </w:rPr>
        <w:t>Discount (for gold card)</w:t>
      </w:r>
    </w:p>
    <w:p w:rsidR="00242786" w:rsidRPr="00242786" w:rsidRDefault="00242786" w:rsidP="00242786">
      <w:pPr>
        <w:pStyle w:val="ListBullet2"/>
        <w:numPr>
          <w:ilvl w:val="2"/>
          <w:numId w:val="11"/>
        </w:numPr>
        <w:spacing w:before="120" w:after="120"/>
        <w:contextualSpacing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>
        <w:rPr>
          <w:szCs w:val="22"/>
        </w:rPr>
        <w:t xml:space="preserve">Total amount </w:t>
      </w:r>
    </w:p>
    <w:p w:rsidR="00242786" w:rsidRPr="00242786" w:rsidRDefault="00242786" w:rsidP="00242786">
      <w:pPr>
        <w:pStyle w:val="ListBullet2"/>
        <w:numPr>
          <w:ilvl w:val="2"/>
          <w:numId w:val="11"/>
        </w:numPr>
        <w:spacing w:before="120" w:after="120"/>
        <w:contextualSpacing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>
        <w:rPr>
          <w:szCs w:val="22"/>
        </w:rPr>
        <w:t>Point information: current point</w:t>
      </w:r>
      <w:r w:rsidR="002A138E">
        <w:rPr>
          <w:szCs w:val="22"/>
        </w:rPr>
        <w:t>s</w:t>
      </w:r>
      <w:r>
        <w:rPr>
          <w:szCs w:val="22"/>
        </w:rPr>
        <w:t xml:space="preserve">, </w:t>
      </w:r>
      <w:r w:rsidR="00942328">
        <w:rPr>
          <w:szCs w:val="22"/>
        </w:rPr>
        <w:t>purchasing point</w:t>
      </w:r>
      <w:r w:rsidR="002A138E">
        <w:rPr>
          <w:szCs w:val="22"/>
        </w:rPr>
        <w:t>s</w:t>
      </w:r>
    </w:p>
    <w:p w:rsidR="00242786" w:rsidRPr="00242786" w:rsidRDefault="00242786" w:rsidP="00242786">
      <w:pPr>
        <w:pStyle w:val="ListBullet2"/>
        <w:numPr>
          <w:ilvl w:val="2"/>
          <w:numId w:val="11"/>
        </w:numPr>
        <w:spacing w:before="120" w:after="120"/>
        <w:contextualSpacing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>
        <w:rPr>
          <w:szCs w:val="22"/>
        </w:rPr>
        <w:t>Order details:</w:t>
      </w:r>
    </w:p>
    <w:p w:rsidR="00242786" w:rsidRPr="00942328" w:rsidRDefault="00242786" w:rsidP="00242786">
      <w:pPr>
        <w:pStyle w:val="ListBullet2"/>
        <w:numPr>
          <w:ilvl w:val="3"/>
          <w:numId w:val="11"/>
        </w:numPr>
        <w:spacing w:before="120" w:after="120"/>
        <w:contextualSpacing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>
        <w:rPr>
          <w:szCs w:val="22"/>
        </w:rPr>
        <w:t>List of products</w:t>
      </w:r>
      <w:r w:rsidR="00247972">
        <w:rPr>
          <w:szCs w:val="22"/>
        </w:rPr>
        <w:t xml:space="preserve"> and price for each</w:t>
      </w:r>
    </w:p>
    <w:p w:rsidR="00942328" w:rsidRPr="00404F5B" w:rsidRDefault="002A138E" w:rsidP="00942328">
      <w:pPr>
        <w:pStyle w:val="ListBullet2"/>
        <w:numPr>
          <w:ilvl w:val="0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System function</w:t>
      </w:r>
      <w:r w:rsidR="00942328" w:rsidRPr="00404F5B">
        <w:rPr>
          <w:szCs w:val="22"/>
        </w:rPr>
        <w:t xml:space="preserve">: </w:t>
      </w:r>
    </w:p>
    <w:p w:rsidR="00942328" w:rsidRDefault="002A138E" w:rsidP="00942328">
      <w:pPr>
        <w:pStyle w:val="ListBullet2"/>
        <w:numPr>
          <w:ilvl w:val="1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When an invoice is submitted.</w:t>
      </w:r>
    </w:p>
    <w:p w:rsidR="002A138E" w:rsidRDefault="00B63545" w:rsidP="00B63545">
      <w:pPr>
        <w:pStyle w:val="ListBullet2"/>
        <w:numPr>
          <w:ilvl w:val="2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 xml:space="preserve">Purchasing points will be accumulated </w:t>
      </w:r>
      <w:r w:rsidR="00B04EFF">
        <w:rPr>
          <w:szCs w:val="22"/>
        </w:rPr>
        <w:t>for next purchase</w:t>
      </w:r>
      <w:r>
        <w:rPr>
          <w:szCs w:val="22"/>
        </w:rPr>
        <w:t>.</w:t>
      </w:r>
    </w:p>
    <w:p w:rsidR="00B63545" w:rsidRDefault="00B63545" w:rsidP="00B63545">
      <w:pPr>
        <w:pStyle w:val="ListBullet2"/>
        <w:numPr>
          <w:ilvl w:val="2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Upgrade to gold card if total points is 1000 and notify to customer via email or phone</w:t>
      </w:r>
    </w:p>
    <w:p w:rsidR="00CD4FE2" w:rsidRPr="00404F5B" w:rsidRDefault="00CD4FE2" w:rsidP="00CD4FE2">
      <w:pPr>
        <w:pStyle w:val="ListBullet2"/>
        <w:numPr>
          <w:ilvl w:val="0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 xml:space="preserve">Exchange point </w:t>
      </w:r>
      <w:r w:rsidR="00CA0691">
        <w:rPr>
          <w:szCs w:val="22"/>
        </w:rPr>
        <w:t>to get product</w:t>
      </w:r>
      <w:r w:rsidR="00FE2C8D">
        <w:rPr>
          <w:szCs w:val="22"/>
        </w:rPr>
        <w:t>s</w:t>
      </w:r>
      <w:r w:rsidR="00CA0691">
        <w:rPr>
          <w:szCs w:val="22"/>
        </w:rPr>
        <w:t xml:space="preserve"> </w:t>
      </w:r>
      <w:r>
        <w:rPr>
          <w:szCs w:val="22"/>
        </w:rPr>
        <w:t>function</w:t>
      </w:r>
      <w:r w:rsidRPr="00404F5B">
        <w:rPr>
          <w:szCs w:val="22"/>
        </w:rPr>
        <w:t xml:space="preserve">: </w:t>
      </w:r>
    </w:p>
    <w:p w:rsidR="00404F5B" w:rsidRDefault="003D3D12" w:rsidP="00FE2C8D">
      <w:pPr>
        <w:pStyle w:val="ListBullet2"/>
        <w:numPr>
          <w:ilvl w:val="1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>Accumulated points exchanged (1p=100,000 VND) should be lower or equal the value of products exchanged.</w:t>
      </w:r>
    </w:p>
    <w:p w:rsidR="00856282" w:rsidRDefault="00856282" w:rsidP="00FE2C8D">
      <w:pPr>
        <w:pStyle w:val="ListBullet2"/>
        <w:numPr>
          <w:ilvl w:val="1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t xml:space="preserve">After </w:t>
      </w:r>
      <w:r w:rsidR="00247972">
        <w:rPr>
          <w:szCs w:val="22"/>
        </w:rPr>
        <w:t xml:space="preserve">the </w:t>
      </w:r>
      <w:r>
        <w:rPr>
          <w:szCs w:val="22"/>
        </w:rPr>
        <w:t>exchange successfully, the points will be reduced accordingly and notify to user via email or phone.</w:t>
      </w:r>
    </w:p>
    <w:p w:rsidR="003D3D12" w:rsidRPr="00FE2C8D" w:rsidRDefault="00856282" w:rsidP="00FE2C8D">
      <w:pPr>
        <w:pStyle w:val="ListBullet2"/>
        <w:numPr>
          <w:ilvl w:val="1"/>
          <w:numId w:val="11"/>
        </w:numPr>
        <w:spacing w:before="120" w:after="120"/>
        <w:contextualSpacing/>
        <w:jc w:val="both"/>
        <w:rPr>
          <w:szCs w:val="22"/>
        </w:rPr>
      </w:pPr>
      <w:r>
        <w:rPr>
          <w:szCs w:val="22"/>
        </w:rPr>
        <w:lastRenderedPageBreak/>
        <w:t xml:space="preserve">All transactions should be recorded for history review. </w:t>
      </w:r>
    </w:p>
    <w:p w:rsidR="00404F5B" w:rsidRDefault="00404F5B" w:rsidP="00404F5B">
      <w:pPr>
        <w:pStyle w:val="Default"/>
      </w:pPr>
    </w:p>
    <w:p w:rsidR="005553EA" w:rsidRPr="00404F5B" w:rsidRDefault="005553EA" w:rsidP="00974151">
      <w:pPr>
        <w:pStyle w:val="ListBullet2"/>
        <w:numPr>
          <w:ilvl w:val="0"/>
          <w:numId w:val="0"/>
        </w:numPr>
        <w:spacing w:before="120" w:after="120"/>
        <w:ind w:left="1418" w:hanging="284"/>
        <w:contextualSpacing/>
        <w:jc w:val="both"/>
        <w:rPr>
          <w:szCs w:val="22"/>
        </w:rPr>
      </w:pPr>
    </w:p>
    <w:p w:rsidR="00404F5B" w:rsidRDefault="00404F5B"/>
    <w:p w:rsidR="005553EA" w:rsidRPr="005553EA" w:rsidRDefault="005553EA" w:rsidP="007914B8">
      <w:pPr>
        <w:pStyle w:val="ListBullet2"/>
        <w:numPr>
          <w:ilvl w:val="0"/>
          <w:numId w:val="0"/>
        </w:numPr>
        <w:spacing w:before="120" w:after="120"/>
        <w:ind w:left="720"/>
        <w:contextualSpacing/>
        <w:jc w:val="both"/>
        <w:rPr>
          <w:szCs w:val="22"/>
        </w:rPr>
      </w:pPr>
      <w:r w:rsidRPr="005553EA">
        <w:rPr>
          <w:szCs w:val="22"/>
        </w:rPr>
        <w:t xml:space="preserve"> </w:t>
      </w:r>
    </w:p>
    <w:p w:rsidR="00404F5B" w:rsidRDefault="00404F5B"/>
    <w:p w:rsidR="008760A5" w:rsidRDefault="008760A5" w:rsidP="008760A5">
      <w:pPr>
        <w:pStyle w:val="Heading1"/>
        <w:pageBreakBefore/>
        <w:shd w:val="clear" w:color="auto" w:fill="000000"/>
        <w:tabs>
          <w:tab w:val="clear" w:pos="568"/>
        </w:tabs>
        <w:spacing w:before="240" w:after="60"/>
        <w:ind w:left="0" w:firstLine="0"/>
      </w:pPr>
      <w:r>
        <w:lastRenderedPageBreak/>
        <w:t>Technical Requirements</w:t>
      </w:r>
    </w:p>
    <w:p w:rsidR="008760A5" w:rsidRPr="005553EA" w:rsidRDefault="008760A5" w:rsidP="008760A5">
      <w:pPr>
        <w:autoSpaceDE w:val="0"/>
        <w:autoSpaceDN w:val="0"/>
        <w:adjustRightInd w:val="0"/>
        <w:spacing w:after="0"/>
        <w:rPr>
          <w:rFonts w:ascii="Calibri" w:eastAsia="Calibri" w:hAnsi="Calibri" w:cs="Calibri"/>
          <w:color w:val="000000"/>
          <w:sz w:val="24"/>
          <w:szCs w:val="24"/>
        </w:rPr>
      </w:pPr>
    </w:p>
    <w:p w:rsidR="008760A5" w:rsidRPr="005553EA" w:rsidRDefault="008760A5" w:rsidP="008760A5">
      <w:pPr>
        <w:pStyle w:val="ListBullet2"/>
        <w:numPr>
          <w:ilvl w:val="0"/>
          <w:numId w:val="11"/>
        </w:numPr>
        <w:spacing w:before="120" w:after="120"/>
        <w:contextualSpacing/>
        <w:jc w:val="both"/>
        <w:rPr>
          <w:szCs w:val="22"/>
        </w:rPr>
      </w:pPr>
      <w:r w:rsidRPr="005553EA">
        <w:rPr>
          <w:szCs w:val="22"/>
        </w:rPr>
        <w:t xml:space="preserve">Framework: Spring MVC, Hibernate. (Bonus if: Spring Security, Applying Spring boot) </w:t>
      </w:r>
    </w:p>
    <w:p w:rsidR="008760A5" w:rsidRPr="005553EA" w:rsidRDefault="008760A5" w:rsidP="008760A5">
      <w:pPr>
        <w:pStyle w:val="ListBullet2"/>
        <w:numPr>
          <w:ilvl w:val="0"/>
          <w:numId w:val="11"/>
        </w:numPr>
        <w:spacing w:before="120" w:after="120"/>
        <w:contextualSpacing/>
        <w:jc w:val="both"/>
        <w:rPr>
          <w:szCs w:val="22"/>
        </w:rPr>
      </w:pPr>
      <w:r w:rsidRPr="005553EA">
        <w:rPr>
          <w:szCs w:val="22"/>
        </w:rPr>
        <w:t xml:space="preserve">Client side: AngularJS, </w:t>
      </w:r>
      <w:proofErr w:type="spellStart"/>
      <w:r w:rsidRPr="005553EA">
        <w:rPr>
          <w:szCs w:val="22"/>
        </w:rPr>
        <w:t>Boostrap</w:t>
      </w:r>
      <w:proofErr w:type="spellEnd"/>
      <w:r w:rsidRPr="005553EA">
        <w:rPr>
          <w:szCs w:val="22"/>
        </w:rPr>
        <w:t xml:space="preserve">, HTML5/CSS3 </w:t>
      </w:r>
    </w:p>
    <w:p w:rsidR="008760A5" w:rsidRPr="005553EA" w:rsidRDefault="008760A5" w:rsidP="008760A5">
      <w:pPr>
        <w:pStyle w:val="ListBullet2"/>
        <w:numPr>
          <w:ilvl w:val="0"/>
          <w:numId w:val="11"/>
        </w:numPr>
        <w:spacing w:before="120" w:after="120"/>
        <w:contextualSpacing/>
        <w:jc w:val="both"/>
        <w:rPr>
          <w:szCs w:val="22"/>
        </w:rPr>
      </w:pPr>
      <w:r w:rsidRPr="005553EA">
        <w:rPr>
          <w:szCs w:val="22"/>
        </w:rPr>
        <w:t xml:space="preserve">Database system: MySQL or MongoDB </w:t>
      </w:r>
    </w:p>
    <w:p w:rsidR="008760A5" w:rsidRPr="005553EA" w:rsidRDefault="008760A5" w:rsidP="008760A5">
      <w:pPr>
        <w:pStyle w:val="ListBullet2"/>
        <w:numPr>
          <w:ilvl w:val="0"/>
          <w:numId w:val="11"/>
        </w:numPr>
        <w:spacing w:before="120" w:after="120"/>
        <w:contextualSpacing/>
        <w:jc w:val="both"/>
        <w:rPr>
          <w:szCs w:val="22"/>
        </w:rPr>
      </w:pPr>
      <w:r w:rsidRPr="005553EA">
        <w:rPr>
          <w:szCs w:val="22"/>
        </w:rPr>
        <w:t xml:space="preserve">All CRUD operation should have JUnit tests. </w:t>
      </w:r>
    </w:p>
    <w:p w:rsidR="008760A5" w:rsidRPr="005553EA" w:rsidRDefault="008760A5" w:rsidP="008760A5">
      <w:pPr>
        <w:pStyle w:val="ListBullet2"/>
        <w:numPr>
          <w:ilvl w:val="0"/>
          <w:numId w:val="11"/>
        </w:numPr>
        <w:spacing w:before="120" w:after="120"/>
        <w:contextualSpacing/>
        <w:jc w:val="both"/>
        <w:rPr>
          <w:szCs w:val="22"/>
        </w:rPr>
      </w:pPr>
      <w:r w:rsidRPr="005553EA">
        <w:rPr>
          <w:szCs w:val="22"/>
        </w:rPr>
        <w:t xml:space="preserve">Sample data should be prepared before presentation </w:t>
      </w:r>
    </w:p>
    <w:p w:rsidR="008760A5" w:rsidRPr="005553EA" w:rsidRDefault="008760A5" w:rsidP="008760A5">
      <w:pPr>
        <w:pStyle w:val="ListBullet2"/>
        <w:numPr>
          <w:ilvl w:val="0"/>
          <w:numId w:val="11"/>
        </w:numPr>
        <w:spacing w:before="120" w:after="120"/>
        <w:contextualSpacing/>
        <w:jc w:val="both"/>
        <w:rPr>
          <w:szCs w:val="22"/>
        </w:rPr>
      </w:pPr>
      <w:r w:rsidRPr="005553EA">
        <w:rPr>
          <w:szCs w:val="22"/>
        </w:rPr>
        <w:t xml:space="preserve">Pagination on returned result in search function. </w:t>
      </w:r>
    </w:p>
    <w:p w:rsidR="008760A5" w:rsidRPr="005553EA" w:rsidRDefault="008760A5" w:rsidP="008760A5">
      <w:pPr>
        <w:pStyle w:val="ListBullet2"/>
        <w:numPr>
          <w:ilvl w:val="0"/>
          <w:numId w:val="11"/>
        </w:numPr>
        <w:spacing w:before="120" w:after="120"/>
        <w:contextualSpacing/>
        <w:jc w:val="both"/>
        <w:rPr>
          <w:szCs w:val="22"/>
        </w:rPr>
      </w:pPr>
      <w:r w:rsidRPr="005553EA">
        <w:rPr>
          <w:szCs w:val="22"/>
        </w:rPr>
        <w:t xml:space="preserve">Source control: GitHub </w:t>
      </w:r>
    </w:p>
    <w:p w:rsidR="00A95C5F" w:rsidRDefault="00A95C5F"/>
    <w:p w:rsidR="00A95C5F" w:rsidRDefault="00A95C5F"/>
    <w:p w:rsidR="00A95C5F" w:rsidRDefault="00A95C5F"/>
    <w:p w:rsidR="00A95C5F" w:rsidRDefault="00A95C5F"/>
    <w:p w:rsidR="00A95C5F" w:rsidRDefault="00A95C5F"/>
    <w:p w:rsidR="00A95C5F" w:rsidRDefault="00A95C5F"/>
    <w:p w:rsidR="00A95C5F" w:rsidRDefault="00A95C5F"/>
    <w:p w:rsidR="00A95C5F" w:rsidRDefault="00A95C5F"/>
    <w:p w:rsidR="00A95C5F" w:rsidRDefault="00A95C5F"/>
    <w:p w:rsidR="00DC5559" w:rsidRPr="005224C8" w:rsidRDefault="00DC5559" w:rsidP="00A04E15"/>
    <w:sectPr w:rsidR="00DC5559" w:rsidRPr="005224C8" w:rsidSect="00033E2A">
      <w:headerReference w:type="default" r:id="rId14"/>
      <w:footerReference w:type="default" r:id="rId15"/>
      <w:pgSz w:w="12240" w:h="15840"/>
      <w:pgMar w:top="1440" w:right="1440" w:bottom="1440" w:left="1440" w:header="432" w:footer="4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21C" w:rsidRDefault="0099221C" w:rsidP="00317E8D">
      <w:pPr>
        <w:spacing w:after="0"/>
      </w:pPr>
      <w:r>
        <w:separator/>
      </w:r>
    </w:p>
  </w:endnote>
  <w:endnote w:type="continuationSeparator" w:id="0">
    <w:p w:rsidR="0099221C" w:rsidRDefault="0099221C" w:rsidP="00317E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F5C" w:rsidRDefault="00C65F5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F1A84">
      <w:rPr>
        <w:noProof/>
      </w:rPr>
      <w:t>ii</w:t>
    </w:r>
    <w:r>
      <w:rPr>
        <w:noProof/>
      </w:rPr>
      <w:fldChar w:fldCharType="end"/>
    </w:r>
  </w:p>
  <w:p w:rsidR="005E790A" w:rsidRDefault="005E790A" w:rsidP="00270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0" w:type="dxa"/>
      <w:tblInd w:w="-34" w:type="dxa"/>
      <w:tblLayout w:type="fixed"/>
      <w:tblLook w:val="0000" w:firstRow="0" w:lastRow="0" w:firstColumn="0" w:lastColumn="0" w:noHBand="0" w:noVBand="0"/>
    </w:tblPr>
    <w:tblGrid>
      <w:gridCol w:w="4111"/>
      <w:gridCol w:w="1560"/>
      <w:gridCol w:w="3969"/>
    </w:tblGrid>
    <w:sdt>
      <w:sdtPr>
        <w:id w:val="-1795365941"/>
        <w:docPartObj>
          <w:docPartGallery w:val="Page Numbers (Bottom of Page)"/>
          <w:docPartUnique/>
        </w:docPartObj>
      </w:sdtPr>
      <w:sdtEndPr>
        <w:rPr>
          <w:noProof/>
          <w:sz w:val="16"/>
        </w:rPr>
      </w:sdtEndPr>
      <w:sdtContent>
        <w:tr w:rsidR="006C0A5D" w:rsidRPr="006C0A5D" w:rsidTr="00ED5DA5">
          <w:trPr>
            <w:cantSplit/>
            <w:trHeight w:val="225"/>
          </w:trPr>
          <w:tc>
            <w:tcPr>
              <w:tcW w:w="4111" w:type="dxa"/>
              <w:tcBorders>
                <w:top w:val="single" w:sz="18" w:space="0" w:color="auto"/>
              </w:tcBorders>
            </w:tcPr>
            <w:p w:rsidR="006C0A5D" w:rsidRPr="006C0A5D" w:rsidRDefault="006C0A5D" w:rsidP="006C0A5D">
              <w:pPr>
                <w:spacing w:after="0"/>
                <w:jc w:val="center"/>
                <w:rPr>
                  <w:sz w:val="16"/>
                </w:rPr>
              </w:pPr>
              <w:r w:rsidRPr="006C0A5D">
                <w:rPr>
                  <w:sz w:val="16"/>
                </w:rPr>
                <w:t>© DXC Technology Services</w:t>
              </w:r>
            </w:p>
            <w:p w:rsidR="006C0A5D" w:rsidRPr="006C0A5D" w:rsidRDefault="006C0A5D" w:rsidP="006C0A5D">
              <w:pPr>
                <w:spacing w:after="0"/>
                <w:jc w:val="center"/>
                <w:rPr>
                  <w:sz w:val="16"/>
                </w:rPr>
              </w:pPr>
              <w:r w:rsidRPr="006C0A5D">
                <w:rPr>
                  <w:sz w:val="16"/>
                </w:rPr>
                <w:t>All rights reserved</w:t>
              </w:r>
            </w:p>
          </w:tc>
          <w:tc>
            <w:tcPr>
              <w:tcW w:w="1560" w:type="dxa"/>
              <w:tcBorders>
                <w:top w:val="single" w:sz="18" w:space="0" w:color="auto"/>
              </w:tcBorders>
            </w:tcPr>
            <w:p w:rsidR="006C0A5D" w:rsidRDefault="006C0A5D" w:rsidP="006C0A5D">
              <w:pPr>
                <w:pStyle w:val="Footer"/>
                <w:tabs>
                  <w:tab w:val="left" w:pos="588"/>
                  <w:tab w:val="center" w:pos="672"/>
                </w:tabs>
                <w:jc w:val="left"/>
              </w:pPr>
              <w:r>
                <w:tab/>
              </w:r>
            </w:p>
            <w:p w:rsidR="006C0A5D" w:rsidRDefault="006C0A5D" w:rsidP="006C0A5D">
              <w:pPr>
                <w:pStyle w:val="Footer"/>
                <w:tabs>
                  <w:tab w:val="left" w:pos="588"/>
                  <w:tab w:val="center" w:pos="672"/>
                </w:tabs>
                <w:jc w:val="left"/>
              </w:pPr>
              <w:r>
                <w:tab/>
              </w: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BF1A84"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:rsidR="006C0A5D" w:rsidRPr="006C0A5D" w:rsidRDefault="006C0A5D" w:rsidP="006C0A5D">
              <w:pPr>
                <w:spacing w:after="0"/>
                <w:jc w:val="center"/>
                <w:rPr>
                  <w:sz w:val="16"/>
                </w:rPr>
              </w:pPr>
            </w:p>
          </w:tc>
          <w:tc>
            <w:tcPr>
              <w:tcW w:w="3969" w:type="dxa"/>
              <w:tcBorders>
                <w:top w:val="single" w:sz="18" w:space="0" w:color="auto"/>
              </w:tcBorders>
            </w:tcPr>
            <w:p w:rsidR="006C0A5D" w:rsidRPr="006C0A5D" w:rsidRDefault="006C0A5D" w:rsidP="006C0A5D">
              <w:pPr>
                <w:spacing w:after="0"/>
                <w:jc w:val="center"/>
                <w:rPr>
                  <w:sz w:val="16"/>
                </w:rPr>
              </w:pPr>
              <w:r w:rsidRPr="006C0A5D">
                <w:rPr>
                  <w:sz w:val="16"/>
                </w:rPr>
                <w:t>Printed copies of this document</w:t>
              </w:r>
            </w:p>
            <w:p w:rsidR="006C0A5D" w:rsidRPr="006C0A5D" w:rsidRDefault="006C0A5D" w:rsidP="006C0A5D">
              <w:pPr>
                <w:spacing w:after="0"/>
                <w:jc w:val="center"/>
                <w:rPr>
                  <w:sz w:val="16"/>
                </w:rPr>
              </w:pPr>
              <w:r w:rsidRPr="006C0A5D">
                <w:rPr>
                  <w:sz w:val="16"/>
                </w:rPr>
                <w:t>are for reference only</w:t>
              </w:r>
            </w:p>
          </w:tc>
        </w:tr>
      </w:sdtContent>
    </w:sdt>
  </w:tbl>
  <w:p w:rsidR="00317E8D" w:rsidRDefault="00317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21C" w:rsidRDefault="0099221C" w:rsidP="00317E8D">
      <w:pPr>
        <w:spacing w:after="0"/>
      </w:pPr>
      <w:r>
        <w:separator/>
      </w:r>
    </w:p>
  </w:footnote>
  <w:footnote w:type="continuationSeparator" w:id="0">
    <w:p w:rsidR="0099221C" w:rsidRDefault="0099221C" w:rsidP="00317E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2" w:type="dxa"/>
      <w:tblInd w:w="-34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2662"/>
      <w:gridCol w:w="2824"/>
      <w:gridCol w:w="708"/>
      <w:gridCol w:w="4028"/>
    </w:tblGrid>
    <w:tr w:rsidR="00A464CE" w:rsidRPr="005224C8" w:rsidTr="00C65F5C">
      <w:trPr>
        <w:cantSplit/>
        <w:trHeight w:val="622"/>
      </w:trPr>
      <w:tc>
        <w:tcPr>
          <w:tcW w:w="2662" w:type="dxa"/>
        </w:tcPr>
        <w:p w:rsidR="00A464CE" w:rsidRPr="005224C8" w:rsidRDefault="00C65F5C" w:rsidP="00A464CE">
          <w:pPr>
            <w:pStyle w:val="Header"/>
            <w:tabs>
              <w:tab w:val="clear" w:pos="4320"/>
              <w:tab w:val="clear" w:pos="8640"/>
            </w:tabs>
            <w:spacing w:before="240"/>
            <w:rPr>
              <w:i w:val="0"/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316990" cy="234315"/>
                <wp:effectExtent l="0" t="0" r="0" b="0"/>
                <wp:docPr id="19" name="Picture 19" descr="dxc_logo_hz_blk_rgb_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dxc_logo_hz_blk_rgb_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99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4" w:type="dxa"/>
        </w:tcPr>
        <w:p w:rsidR="00A464CE" w:rsidRPr="005224C8" w:rsidRDefault="00A464CE" w:rsidP="00A464CE">
          <w:pPr>
            <w:pStyle w:val="Header"/>
            <w:tabs>
              <w:tab w:val="clear" w:pos="4320"/>
              <w:tab w:val="clear" w:pos="8640"/>
            </w:tabs>
            <w:jc w:val="center"/>
            <w:rPr>
              <w:i w:val="0"/>
            </w:rPr>
          </w:pPr>
        </w:p>
      </w:tc>
      <w:tc>
        <w:tcPr>
          <w:tcW w:w="708" w:type="dxa"/>
        </w:tcPr>
        <w:p w:rsidR="00A464CE" w:rsidRPr="005224C8" w:rsidRDefault="00A464CE" w:rsidP="00A464CE">
          <w:pPr>
            <w:pStyle w:val="Header"/>
            <w:tabs>
              <w:tab w:val="clear" w:pos="4320"/>
              <w:tab w:val="clear" w:pos="8640"/>
            </w:tabs>
            <w:spacing w:before="240"/>
            <w:rPr>
              <w:i w:val="0"/>
            </w:rPr>
          </w:pPr>
        </w:p>
      </w:tc>
      <w:tc>
        <w:tcPr>
          <w:tcW w:w="4028" w:type="dxa"/>
        </w:tcPr>
        <w:p w:rsidR="00A464CE" w:rsidRPr="005224C8" w:rsidRDefault="00A464CE" w:rsidP="00A464CE">
          <w:pPr>
            <w:pStyle w:val="Header"/>
            <w:tabs>
              <w:tab w:val="clear" w:pos="4320"/>
              <w:tab w:val="clear" w:pos="8640"/>
            </w:tabs>
            <w:spacing w:before="240"/>
            <w:jc w:val="right"/>
            <w:rPr>
              <w:i w:val="0"/>
              <w:sz w:val="20"/>
            </w:rPr>
          </w:pPr>
          <w:r>
            <w:rPr>
              <w:i w:val="0"/>
              <w:sz w:val="20"/>
            </w:rPr>
            <w:t>Project Assignments</w:t>
          </w:r>
        </w:p>
      </w:tc>
    </w:tr>
  </w:tbl>
  <w:p w:rsidR="00A464CE" w:rsidRDefault="00A464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2" w:type="dxa"/>
      <w:tblInd w:w="-34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1942"/>
      <w:gridCol w:w="3544"/>
      <w:gridCol w:w="708"/>
      <w:gridCol w:w="4028"/>
    </w:tblGrid>
    <w:tr w:rsidR="00317E8D" w:rsidRPr="005224C8" w:rsidTr="005C71D2">
      <w:trPr>
        <w:cantSplit/>
        <w:trHeight w:val="622"/>
      </w:trPr>
      <w:tc>
        <w:tcPr>
          <w:tcW w:w="1942" w:type="dxa"/>
        </w:tcPr>
        <w:p w:rsidR="00317E8D" w:rsidRPr="005224C8" w:rsidRDefault="00C65F5C" w:rsidP="009B1188">
          <w:pPr>
            <w:pStyle w:val="Header"/>
            <w:tabs>
              <w:tab w:val="clear" w:pos="4320"/>
              <w:tab w:val="clear" w:pos="8640"/>
            </w:tabs>
            <w:spacing w:before="240"/>
            <w:rPr>
              <w:i w:val="0"/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068070" cy="190500"/>
                <wp:effectExtent l="0" t="0" r="0" b="0"/>
                <wp:docPr id="2" name="Picture 2" descr="dxc_logo_hz_blk_rgb_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xc_logo_hz_blk_rgb_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07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</w:tcPr>
        <w:p w:rsidR="00317E8D" w:rsidRPr="005224C8" w:rsidRDefault="00317E8D" w:rsidP="008F635B">
          <w:pPr>
            <w:pStyle w:val="Header"/>
            <w:tabs>
              <w:tab w:val="clear" w:pos="4320"/>
              <w:tab w:val="clear" w:pos="8640"/>
            </w:tabs>
            <w:jc w:val="center"/>
            <w:rPr>
              <w:i w:val="0"/>
            </w:rPr>
          </w:pPr>
        </w:p>
      </w:tc>
      <w:tc>
        <w:tcPr>
          <w:tcW w:w="708" w:type="dxa"/>
        </w:tcPr>
        <w:p w:rsidR="00317E8D" w:rsidRPr="005224C8" w:rsidRDefault="00317E8D" w:rsidP="009B1188">
          <w:pPr>
            <w:pStyle w:val="Header"/>
            <w:tabs>
              <w:tab w:val="clear" w:pos="4320"/>
              <w:tab w:val="clear" w:pos="8640"/>
            </w:tabs>
            <w:spacing w:before="240"/>
            <w:rPr>
              <w:i w:val="0"/>
            </w:rPr>
          </w:pPr>
        </w:p>
      </w:tc>
      <w:tc>
        <w:tcPr>
          <w:tcW w:w="4028" w:type="dxa"/>
        </w:tcPr>
        <w:p w:rsidR="00317E8D" w:rsidRPr="005224C8" w:rsidRDefault="00B94F4F" w:rsidP="00B94F4F">
          <w:pPr>
            <w:pStyle w:val="Header"/>
            <w:tabs>
              <w:tab w:val="clear" w:pos="4320"/>
              <w:tab w:val="clear" w:pos="8640"/>
            </w:tabs>
            <w:spacing w:before="240"/>
            <w:jc w:val="right"/>
            <w:rPr>
              <w:i w:val="0"/>
              <w:sz w:val="20"/>
            </w:rPr>
          </w:pPr>
          <w:r>
            <w:rPr>
              <w:i w:val="0"/>
              <w:sz w:val="20"/>
            </w:rPr>
            <w:t>Project Assignments</w:t>
          </w:r>
        </w:p>
      </w:tc>
    </w:tr>
  </w:tbl>
  <w:p w:rsidR="00317E8D" w:rsidRDefault="00317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54408512"/>
    <w:lvl w:ilvl="0">
      <w:start w:val="1"/>
      <w:numFmt w:val="bullet"/>
      <w:pStyle w:val="ListBullet4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D564DECE"/>
    <w:lvl w:ilvl="0">
      <w:start w:val="1"/>
      <w:numFmt w:val="bullet"/>
      <w:pStyle w:val="ListBullet3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EEE9364"/>
    <w:lvl w:ilvl="0">
      <w:start w:val="1"/>
      <w:numFmt w:val="bullet"/>
      <w:pStyle w:val="ListBullet2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A8E943E"/>
    <w:lvl w:ilvl="0">
      <w:start w:val="1"/>
      <w:numFmt w:val="bullet"/>
      <w:pStyle w:val="List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4" w15:restartNumberingAfterBreak="0">
    <w:nsid w:val="0D2B6692"/>
    <w:multiLevelType w:val="multilevel"/>
    <w:tmpl w:val="8E3882E0"/>
    <w:lvl w:ilvl="0">
      <w:start w:val="1"/>
      <w:numFmt w:val="decimal"/>
      <w:pStyle w:val="Heading1"/>
      <w:lvlText w:val="%1"/>
      <w:lvlJc w:val="left"/>
      <w:pPr>
        <w:tabs>
          <w:tab w:val="num" w:pos="568"/>
        </w:tabs>
        <w:ind w:left="568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5"/>
        </w:tabs>
        <w:ind w:left="1134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419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9"/>
        </w:tabs>
        <w:ind w:left="2553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9"/>
        </w:tabs>
        <w:ind w:left="1009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3"/>
        </w:tabs>
        <w:ind w:left="115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7"/>
        </w:tabs>
        <w:ind w:left="129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1"/>
        </w:tabs>
        <w:ind w:left="144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5"/>
        </w:tabs>
        <w:ind w:left="1585" w:hanging="1584"/>
      </w:pPr>
      <w:rPr>
        <w:rFonts w:hint="default"/>
      </w:rPr>
    </w:lvl>
  </w:abstractNum>
  <w:abstractNum w:abstractNumId="5" w15:restartNumberingAfterBreak="0">
    <w:nsid w:val="20186E68"/>
    <w:multiLevelType w:val="hybridMultilevel"/>
    <w:tmpl w:val="3EF0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A529F"/>
    <w:multiLevelType w:val="multilevel"/>
    <w:tmpl w:val="3408776E"/>
    <w:lvl w:ilvl="0">
      <w:start w:val="1"/>
      <w:numFmt w:val="decimal"/>
      <w:pStyle w:val="List2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86"/>
        </w:tabs>
        <w:ind w:left="3686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7" w15:restartNumberingAfterBreak="0">
    <w:nsid w:val="49766E5B"/>
    <w:multiLevelType w:val="multilevel"/>
    <w:tmpl w:val="22FC9544"/>
    <w:lvl w:ilvl="0">
      <w:start w:val="1"/>
      <w:numFmt w:val="decimal"/>
      <w:pStyle w:val="List7"/>
      <w:lvlText w:val="%1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87"/>
        </w:tabs>
        <w:ind w:left="538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55"/>
        </w:tabs>
        <w:ind w:left="506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15"/>
        </w:tabs>
        <w:ind w:left="557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35"/>
        </w:tabs>
        <w:ind w:left="60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95"/>
        </w:tabs>
        <w:ind w:left="657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5"/>
        </w:tabs>
        <w:ind w:left="7155" w:hanging="1440"/>
      </w:pPr>
      <w:rPr>
        <w:rFonts w:hint="default"/>
      </w:rPr>
    </w:lvl>
  </w:abstractNum>
  <w:abstractNum w:abstractNumId="8" w15:restartNumberingAfterBreak="0">
    <w:nsid w:val="4C49442E"/>
    <w:multiLevelType w:val="multilevel"/>
    <w:tmpl w:val="FAFE6462"/>
    <w:lvl w:ilvl="0">
      <w:start w:val="1"/>
      <w:numFmt w:val="decimal"/>
      <w:pStyle w:val="List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9" w15:restartNumberingAfterBreak="0">
    <w:nsid w:val="527E7F21"/>
    <w:multiLevelType w:val="multilevel"/>
    <w:tmpl w:val="74C63D26"/>
    <w:lvl w:ilvl="0">
      <w:start w:val="1"/>
      <w:numFmt w:val="decimal"/>
      <w:pStyle w:val="List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37"/>
        </w:tabs>
        <w:ind w:left="453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5"/>
        </w:tabs>
        <w:ind w:left="421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5"/>
        </w:tabs>
        <w:ind w:left="472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85"/>
        </w:tabs>
        <w:ind w:left="522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5"/>
        </w:tabs>
        <w:ind w:left="572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65"/>
        </w:tabs>
        <w:ind w:left="6305" w:hanging="1440"/>
      </w:pPr>
      <w:rPr>
        <w:rFonts w:hint="default"/>
      </w:rPr>
    </w:lvl>
  </w:abstractNum>
  <w:abstractNum w:abstractNumId="10" w15:restartNumberingAfterBreak="0">
    <w:nsid w:val="7B0F329F"/>
    <w:multiLevelType w:val="hybridMultilevel"/>
    <w:tmpl w:val="603C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353CE"/>
    <w:multiLevelType w:val="multilevel"/>
    <w:tmpl w:val="8C82D4DE"/>
    <w:lvl w:ilvl="0">
      <w:start w:val="1"/>
      <w:numFmt w:val="decimal"/>
      <w:pStyle w:val="List5"/>
      <w:lvlText w:val="%1."/>
      <w:lvlJc w:val="left"/>
      <w:pPr>
        <w:tabs>
          <w:tab w:val="num" w:pos="4167"/>
        </w:tabs>
        <w:ind w:left="41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734"/>
        </w:tabs>
        <w:ind w:left="47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01"/>
        </w:tabs>
        <w:ind w:left="53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52"/>
        </w:tabs>
        <w:ind w:left="6152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20"/>
        </w:tabs>
        <w:ind w:left="58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3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6840" w:hanging="1080"/>
      </w:pPr>
      <w:rPr>
        <w:rFonts w:hint="default"/>
      </w:rPr>
    </w:lvl>
    <w:lvl w:ilvl="7">
      <w:start w:val="1"/>
      <w:numFmt w:val="decimal"/>
      <w:pStyle w:val="List6"/>
      <w:lvlText w:val="%8."/>
      <w:lvlJc w:val="left"/>
      <w:pPr>
        <w:tabs>
          <w:tab w:val="num" w:pos="7560"/>
        </w:tabs>
        <w:ind w:left="73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79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5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yMDc2NzAzMjQytDRW0lEKTi0uzszPAykwrAUAMjflsiwAAAA="/>
  </w:docVars>
  <w:rsids>
    <w:rsidRoot w:val="00AB3344"/>
    <w:rsid w:val="00033E2A"/>
    <w:rsid w:val="00055FE0"/>
    <w:rsid w:val="000703F1"/>
    <w:rsid w:val="000775FD"/>
    <w:rsid w:val="000C3E7F"/>
    <w:rsid w:val="000C492B"/>
    <w:rsid w:val="000E55DB"/>
    <w:rsid w:val="000F52DE"/>
    <w:rsid w:val="000F6BAF"/>
    <w:rsid w:val="00101D0C"/>
    <w:rsid w:val="001751EA"/>
    <w:rsid w:val="00194B11"/>
    <w:rsid w:val="001A4F46"/>
    <w:rsid w:val="001B378A"/>
    <w:rsid w:val="001D0485"/>
    <w:rsid w:val="001F4BB8"/>
    <w:rsid w:val="00213350"/>
    <w:rsid w:val="00242786"/>
    <w:rsid w:val="00247972"/>
    <w:rsid w:val="002625EF"/>
    <w:rsid w:val="00270559"/>
    <w:rsid w:val="00270E02"/>
    <w:rsid w:val="002A138E"/>
    <w:rsid w:val="002F4D74"/>
    <w:rsid w:val="003153AB"/>
    <w:rsid w:val="00317E8D"/>
    <w:rsid w:val="003304E6"/>
    <w:rsid w:val="00336420"/>
    <w:rsid w:val="003B74E8"/>
    <w:rsid w:val="003D3D12"/>
    <w:rsid w:val="003D76E4"/>
    <w:rsid w:val="00402770"/>
    <w:rsid w:val="00404F5B"/>
    <w:rsid w:val="00404F98"/>
    <w:rsid w:val="00424F32"/>
    <w:rsid w:val="004660FE"/>
    <w:rsid w:val="00470A11"/>
    <w:rsid w:val="00481ED3"/>
    <w:rsid w:val="00490618"/>
    <w:rsid w:val="00495830"/>
    <w:rsid w:val="004A0572"/>
    <w:rsid w:val="004B38BD"/>
    <w:rsid w:val="00501F06"/>
    <w:rsid w:val="005224C8"/>
    <w:rsid w:val="00542A46"/>
    <w:rsid w:val="005553EA"/>
    <w:rsid w:val="0059573F"/>
    <w:rsid w:val="005C197F"/>
    <w:rsid w:val="005C71D2"/>
    <w:rsid w:val="005E13E8"/>
    <w:rsid w:val="005E790A"/>
    <w:rsid w:val="0062471E"/>
    <w:rsid w:val="00632745"/>
    <w:rsid w:val="00635ABF"/>
    <w:rsid w:val="00696400"/>
    <w:rsid w:val="006C0A5D"/>
    <w:rsid w:val="00703B09"/>
    <w:rsid w:val="00717956"/>
    <w:rsid w:val="00724EA3"/>
    <w:rsid w:val="00747ABB"/>
    <w:rsid w:val="00765BA0"/>
    <w:rsid w:val="00787ABB"/>
    <w:rsid w:val="007914B8"/>
    <w:rsid w:val="008269C3"/>
    <w:rsid w:val="00832114"/>
    <w:rsid w:val="00835291"/>
    <w:rsid w:val="00856282"/>
    <w:rsid w:val="00863BAA"/>
    <w:rsid w:val="008760A5"/>
    <w:rsid w:val="00881A98"/>
    <w:rsid w:val="008D4502"/>
    <w:rsid w:val="008F2A3B"/>
    <w:rsid w:val="008F635B"/>
    <w:rsid w:val="00936E63"/>
    <w:rsid w:val="00942328"/>
    <w:rsid w:val="00974151"/>
    <w:rsid w:val="009915AA"/>
    <w:rsid w:val="0099221C"/>
    <w:rsid w:val="009B1188"/>
    <w:rsid w:val="009B7833"/>
    <w:rsid w:val="009E1FA9"/>
    <w:rsid w:val="009F0D1C"/>
    <w:rsid w:val="00A04E15"/>
    <w:rsid w:val="00A2502B"/>
    <w:rsid w:val="00A26821"/>
    <w:rsid w:val="00A464CE"/>
    <w:rsid w:val="00A95C5F"/>
    <w:rsid w:val="00AB3344"/>
    <w:rsid w:val="00AB7B1C"/>
    <w:rsid w:val="00AD5BAE"/>
    <w:rsid w:val="00AE3341"/>
    <w:rsid w:val="00B00938"/>
    <w:rsid w:val="00B04EFF"/>
    <w:rsid w:val="00B15A8C"/>
    <w:rsid w:val="00B24D85"/>
    <w:rsid w:val="00B63545"/>
    <w:rsid w:val="00B64B6C"/>
    <w:rsid w:val="00B94F4F"/>
    <w:rsid w:val="00BF07FB"/>
    <w:rsid w:val="00BF1A84"/>
    <w:rsid w:val="00C4192B"/>
    <w:rsid w:val="00C65F5C"/>
    <w:rsid w:val="00CA0691"/>
    <w:rsid w:val="00CD3370"/>
    <w:rsid w:val="00CD484A"/>
    <w:rsid w:val="00CD4FE2"/>
    <w:rsid w:val="00CE509A"/>
    <w:rsid w:val="00D26CB7"/>
    <w:rsid w:val="00D50B96"/>
    <w:rsid w:val="00D64D7C"/>
    <w:rsid w:val="00DA3586"/>
    <w:rsid w:val="00DC1E9B"/>
    <w:rsid w:val="00DC5559"/>
    <w:rsid w:val="00DD1A7D"/>
    <w:rsid w:val="00E50A5A"/>
    <w:rsid w:val="00E67ADC"/>
    <w:rsid w:val="00EA51CF"/>
    <w:rsid w:val="00EB6B5E"/>
    <w:rsid w:val="00EF0955"/>
    <w:rsid w:val="00F60405"/>
    <w:rsid w:val="00FC6A73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CE4EA4-52CC-482B-9FB1-64B84F64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E7F"/>
    <w:pPr>
      <w:spacing w:after="120"/>
    </w:pPr>
    <w:rPr>
      <w:rFonts w:ascii="Arial" w:eastAsia="Times New Roman" w:hAnsi="Arial"/>
      <w:sz w:val="22"/>
    </w:rPr>
  </w:style>
  <w:style w:type="paragraph" w:styleId="Heading1">
    <w:name w:val="heading 1"/>
    <w:basedOn w:val="Normal"/>
    <w:next w:val="Headingtext1"/>
    <w:link w:val="Heading1Char"/>
    <w:qFormat/>
    <w:rsid w:val="000C3E7F"/>
    <w:pPr>
      <w:keepNext/>
      <w:numPr>
        <w:numId w:val="5"/>
      </w:numPr>
      <w:spacing w:before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Headingtext2"/>
    <w:link w:val="Heading2Char"/>
    <w:qFormat/>
    <w:rsid w:val="000C3E7F"/>
    <w:pPr>
      <w:keepNext/>
      <w:numPr>
        <w:ilvl w:val="1"/>
        <w:numId w:val="5"/>
      </w:numPr>
      <w:spacing w:before="12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Headingtext3"/>
    <w:link w:val="Heading3Char"/>
    <w:qFormat/>
    <w:rsid w:val="000C3E7F"/>
    <w:pPr>
      <w:keepNext/>
      <w:numPr>
        <w:ilvl w:val="2"/>
        <w:numId w:val="5"/>
      </w:numPr>
      <w:tabs>
        <w:tab w:val="clear" w:pos="1134"/>
        <w:tab w:val="num" w:pos="1843"/>
      </w:tabs>
      <w:spacing w:before="120"/>
      <w:ind w:left="1843" w:hanging="709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Headingtext4"/>
    <w:link w:val="Heading4Char"/>
    <w:qFormat/>
    <w:rsid w:val="000C3E7F"/>
    <w:pPr>
      <w:keepNext/>
      <w:numPr>
        <w:ilvl w:val="3"/>
        <w:numId w:val="5"/>
      </w:numPr>
      <w:tabs>
        <w:tab w:val="clear" w:pos="2269"/>
        <w:tab w:val="num" w:pos="2552"/>
      </w:tabs>
      <w:spacing w:before="120"/>
      <w:ind w:left="2552" w:hanging="85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0C3E7F"/>
    <w:pPr>
      <w:numPr>
        <w:ilvl w:val="4"/>
        <w:numId w:val="5"/>
      </w:numPr>
      <w:tabs>
        <w:tab w:val="clear" w:pos="1009"/>
        <w:tab w:val="num" w:pos="3544"/>
      </w:tabs>
      <w:spacing w:before="240" w:after="60"/>
      <w:ind w:left="3544"/>
      <w:outlineLvl w:val="4"/>
    </w:pPr>
    <w:rPr>
      <w:b/>
      <w:bCs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C3E7F"/>
    <w:pPr>
      <w:numPr>
        <w:ilvl w:val="5"/>
        <w:numId w:val="5"/>
      </w:numPr>
      <w:tabs>
        <w:tab w:val="clear" w:pos="1153"/>
        <w:tab w:val="num" w:pos="4678"/>
      </w:tabs>
      <w:spacing w:before="240" w:after="60"/>
      <w:ind w:left="4678" w:hanging="1276"/>
      <w:outlineLvl w:val="5"/>
    </w:pPr>
    <w:rPr>
      <w:rFonts w:cs="Arial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0C3E7F"/>
    <w:pPr>
      <w:numPr>
        <w:ilvl w:val="6"/>
        <w:numId w:val="5"/>
      </w:numPr>
      <w:tabs>
        <w:tab w:val="clear" w:pos="1297"/>
        <w:tab w:val="num" w:pos="6237"/>
      </w:tabs>
      <w:spacing w:before="240" w:after="60"/>
      <w:ind w:left="6237" w:hanging="1559"/>
      <w:outlineLvl w:val="6"/>
    </w:pPr>
    <w:rPr>
      <w:rFonts w:cs="Arial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C3E7F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C3E7F"/>
    <w:pPr>
      <w:numPr>
        <w:ilvl w:val="8"/>
        <w:numId w:val="5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C3E7F"/>
    <w:pPr>
      <w:tabs>
        <w:tab w:val="center" w:pos="4320"/>
        <w:tab w:val="right" w:pos="8640"/>
      </w:tabs>
      <w:spacing w:after="0"/>
    </w:pPr>
    <w:rPr>
      <w:b/>
      <w:i/>
      <w:sz w:val="24"/>
    </w:rPr>
  </w:style>
  <w:style w:type="character" w:customStyle="1" w:styleId="HeaderChar">
    <w:name w:val="Header Char"/>
    <w:link w:val="Header"/>
    <w:rsid w:val="000C3E7F"/>
    <w:rPr>
      <w:rFonts w:ascii="Arial" w:eastAsia="Times New Roman" w:hAnsi="Arial"/>
      <w:b/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E7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C3E7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C3E7F"/>
    <w:pPr>
      <w:tabs>
        <w:tab w:val="center" w:pos="4320"/>
        <w:tab w:val="right" w:pos="8640"/>
      </w:tabs>
      <w:spacing w:after="0"/>
      <w:jc w:val="center"/>
    </w:pPr>
    <w:rPr>
      <w:sz w:val="16"/>
    </w:rPr>
  </w:style>
  <w:style w:type="character" w:customStyle="1" w:styleId="FooterChar">
    <w:name w:val="Footer Char"/>
    <w:link w:val="Footer"/>
    <w:uiPriority w:val="99"/>
    <w:rsid w:val="000C3E7F"/>
    <w:rPr>
      <w:rFonts w:ascii="Arial" w:eastAsia="Times New Roman" w:hAnsi="Arial"/>
      <w:sz w:val="16"/>
    </w:rPr>
  </w:style>
  <w:style w:type="table" w:styleId="TableGrid">
    <w:name w:val="Table Grid"/>
    <w:basedOn w:val="TableNormal"/>
    <w:uiPriority w:val="59"/>
    <w:rsid w:val="00747A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Blue">
    <w:name w:val="Normal + Blue"/>
    <w:basedOn w:val="Normal"/>
    <w:rsid w:val="000C3E7F"/>
    <w:rPr>
      <w:color w:val="0000FF"/>
      <w:szCs w:val="22"/>
    </w:rPr>
  </w:style>
  <w:style w:type="paragraph" w:customStyle="1" w:styleId="titlepage">
    <w:name w:val="title page"/>
    <w:basedOn w:val="Normal"/>
    <w:rsid w:val="00A04E15"/>
    <w:pPr>
      <w:spacing w:before="120"/>
      <w:ind w:left="3780" w:hanging="3780"/>
    </w:pPr>
    <w:rPr>
      <w:rFonts w:ascii="Times New Roman" w:hAnsi="Times New Roman"/>
      <w:b/>
      <w:sz w:val="24"/>
    </w:rPr>
  </w:style>
  <w:style w:type="paragraph" w:customStyle="1" w:styleId="TableHeader">
    <w:name w:val="Table Header"/>
    <w:basedOn w:val="Normal"/>
    <w:next w:val="Normal"/>
    <w:rsid w:val="000C3E7F"/>
    <w:pPr>
      <w:spacing w:before="120"/>
    </w:pPr>
    <w:rPr>
      <w:rFonts w:ascii="Arial Narrow" w:hAnsi="Arial Narrow"/>
      <w:b/>
    </w:rPr>
  </w:style>
  <w:style w:type="paragraph" w:customStyle="1" w:styleId="Tablebody">
    <w:name w:val="Table body"/>
    <w:basedOn w:val="Normal"/>
    <w:rsid w:val="000C3E7F"/>
    <w:pPr>
      <w:spacing w:before="120"/>
    </w:pPr>
    <w:rPr>
      <w:rFonts w:ascii="Arial Narrow" w:hAnsi="Arial Narrow"/>
    </w:rPr>
  </w:style>
  <w:style w:type="character" w:customStyle="1" w:styleId="Heading1Char">
    <w:name w:val="Heading 1 Char"/>
    <w:link w:val="Heading1"/>
    <w:rsid w:val="000C3E7F"/>
    <w:rPr>
      <w:rFonts w:ascii="Arial" w:eastAsia="Times New Roman" w:hAnsi="Arial"/>
      <w:b/>
      <w:kern w:val="28"/>
      <w:sz w:val="28"/>
    </w:rPr>
  </w:style>
  <w:style w:type="character" w:customStyle="1" w:styleId="Heading2Char">
    <w:name w:val="Heading 2 Char"/>
    <w:link w:val="Heading2"/>
    <w:rsid w:val="000C3E7F"/>
    <w:rPr>
      <w:rFonts w:ascii="Arial" w:eastAsia="Times New Roman" w:hAnsi="Arial"/>
      <w:b/>
      <w:sz w:val="24"/>
      <w:szCs w:val="24"/>
    </w:rPr>
  </w:style>
  <w:style w:type="character" w:customStyle="1" w:styleId="Heading3Char">
    <w:name w:val="Heading 3 Char"/>
    <w:link w:val="Heading3"/>
    <w:rsid w:val="000C3E7F"/>
    <w:rPr>
      <w:rFonts w:ascii="Arial" w:eastAsia="Times New Roman" w:hAnsi="Arial"/>
      <w:b/>
      <w:sz w:val="24"/>
      <w:szCs w:val="24"/>
    </w:rPr>
  </w:style>
  <w:style w:type="character" w:customStyle="1" w:styleId="Heading4Char">
    <w:name w:val="Heading 4 Char"/>
    <w:link w:val="Heading4"/>
    <w:rsid w:val="000C3E7F"/>
    <w:rPr>
      <w:rFonts w:ascii="Arial" w:eastAsia="Times New Roman" w:hAnsi="Arial"/>
      <w:b/>
      <w:sz w:val="24"/>
    </w:rPr>
  </w:style>
  <w:style w:type="character" w:customStyle="1" w:styleId="Heading5Char">
    <w:name w:val="Heading 5 Char"/>
    <w:link w:val="Heading5"/>
    <w:rsid w:val="000C3E7F"/>
    <w:rPr>
      <w:rFonts w:ascii="Arial" w:eastAsia="Times New Roman" w:hAnsi="Arial"/>
      <w:b/>
      <w:bCs/>
      <w:iCs/>
      <w:sz w:val="24"/>
      <w:szCs w:val="24"/>
    </w:rPr>
  </w:style>
  <w:style w:type="character" w:customStyle="1" w:styleId="Heading6Char">
    <w:name w:val="Heading 6 Char"/>
    <w:link w:val="Heading6"/>
    <w:rsid w:val="000C3E7F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7Char">
    <w:name w:val="Heading 7 Char"/>
    <w:link w:val="Heading7"/>
    <w:rsid w:val="000C3E7F"/>
    <w:rPr>
      <w:rFonts w:ascii="Arial" w:eastAsia="Times New Roman" w:hAnsi="Arial" w:cs="Arial"/>
      <w:b/>
      <w:sz w:val="24"/>
      <w:szCs w:val="24"/>
    </w:rPr>
  </w:style>
  <w:style w:type="character" w:customStyle="1" w:styleId="Heading8Char">
    <w:name w:val="Heading 8 Char"/>
    <w:link w:val="Heading8"/>
    <w:rsid w:val="000C3E7F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Heading9Char">
    <w:name w:val="Heading 9 Char"/>
    <w:link w:val="Heading9"/>
    <w:rsid w:val="000C3E7F"/>
    <w:rPr>
      <w:rFonts w:ascii="Arial" w:eastAsia="Times New Roman" w:hAnsi="Arial" w:cs="Arial"/>
      <w:sz w:val="22"/>
      <w:szCs w:val="22"/>
    </w:rPr>
  </w:style>
  <w:style w:type="character" w:styleId="PageNumber">
    <w:name w:val="page number"/>
    <w:rsid w:val="000C3E7F"/>
    <w:rPr>
      <w:rFonts w:ascii="Arial" w:hAnsi="Arial"/>
      <w:sz w:val="16"/>
    </w:rPr>
  </w:style>
  <w:style w:type="character" w:styleId="Hyperlink">
    <w:name w:val="Hyperlink"/>
    <w:uiPriority w:val="99"/>
    <w:rsid w:val="000C3E7F"/>
    <w:rPr>
      <w:color w:val="0000FF"/>
      <w:u w:val="single"/>
    </w:rPr>
  </w:style>
  <w:style w:type="character" w:styleId="CommentReference">
    <w:name w:val="annotation reference"/>
    <w:semiHidden/>
    <w:rsid w:val="000C3E7F"/>
    <w:rPr>
      <w:sz w:val="16"/>
      <w:szCs w:val="16"/>
    </w:rPr>
  </w:style>
  <w:style w:type="paragraph" w:customStyle="1" w:styleId="Table2">
    <w:name w:val="Table2"/>
    <w:basedOn w:val="Normal"/>
    <w:rsid w:val="000C3E7F"/>
    <w:pPr>
      <w:spacing w:before="60" w:after="60"/>
    </w:pPr>
    <w:rPr>
      <w:sz w:val="20"/>
    </w:rPr>
  </w:style>
  <w:style w:type="paragraph" w:customStyle="1" w:styleId="Headingtext1">
    <w:name w:val="Heading text 1"/>
    <w:link w:val="Headingtext1Char"/>
    <w:rsid w:val="000C3E7F"/>
    <w:pPr>
      <w:spacing w:after="120"/>
    </w:pPr>
    <w:rPr>
      <w:rFonts w:ascii="Arial" w:eastAsia="Times New Roman" w:hAnsi="Arial"/>
      <w:sz w:val="22"/>
    </w:rPr>
  </w:style>
  <w:style w:type="paragraph" w:customStyle="1" w:styleId="Headingtext2">
    <w:name w:val="Heading text 2"/>
    <w:link w:val="Headingtext2Char"/>
    <w:rsid w:val="000C3E7F"/>
    <w:pPr>
      <w:spacing w:after="120"/>
      <w:ind w:left="567"/>
    </w:pPr>
    <w:rPr>
      <w:rFonts w:ascii="Arial" w:eastAsia="Times New Roman" w:hAnsi="Arial"/>
      <w:sz w:val="22"/>
      <w:lang w:val="en-AU"/>
    </w:rPr>
  </w:style>
  <w:style w:type="paragraph" w:customStyle="1" w:styleId="Headingtext3">
    <w:name w:val="Heading text 3"/>
    <w:rsid w:val="000C3E7F"/>
    <w:pPr>
      <w:spacing w:after="120"/>
      <w:ind w:left="1134"/>
    </w:pPr>
    <w:rPr>
      <w:rFonts w:ascii="Arial" w:eastAsia="Times New Roman" w:hAnsi="Arial"/>
      <w:sz w:val="22"/>
    </w:rPr>
  </w:style>
  <w:style w:type="paragraph" w:styleId="ListBullet">
    <w:name w:val="List Bullet"/>
    <w:basedOn w:val="Normal"/>
    <w:uiPriority w:val="99"/>
    <w:qFormat/>
    <w:rsid w:val="000C3E7F"/>
    <w:pPr>
      <w:numPr>
        <w:numId w:val="1"/>
      </w:numPr>
      <w:spacing w:after="60"/>
    </w:pPr>
    <w:rPr>
      <w:rFonts w:cs="Arial"/>
    </w:rPr>
  </w:style>
  <w:style w:type="paragraph" w:styleId="ListBullet3">
    <w:name w:val="List Bullet 3"/>
    <w:basedOn w:val="Normal"/>
    <w:rsid w:val="000C3E7F"/>
    <w:pPr>
      <w:numPr>
        <w:numId w:val="2"/>
      </w:numPr>
      <w:tabs>
        <w:tab w:val="clear" w:pos="2268"/>
        <w:tab w:val="num" w:pos="2127"/>
      </w:tabs>
      <w:spacing w:after="60"/>
      <w:ind w:left="2127" w:hanging="284"/>
    </w:pPr>
  </w:style>
  <w:style w:type="paragraph" w:styleId="ListBullet2">
    <w:name w:val="List Bullet 2"/>
    <w:basedOn w:val="Normal"/>
    <w:uiPriority w:val="99"/>
    <w:rsid w:val="000C3E7F"/>
    <w:pPr>
      <w:numPr>
        <w:numId w:val="3"/>
      </w:numPr>
      <w:spacing w:after="60"/>
    </w:pPr>
  </w:style>
  <w:style w:type="paragraph" w:customStyle="1" w:styleId="Headingtext4">
    <w:name w:val="Heading text 4"/>
    <w:rsid w:val="000C3E7F"/>
    <w:pPr>
      <w:spacing w:after="120"/>
      <w:ind w:left="1701"/>
    </w:pPr>
    <w:rPr>
      <w:rFonts w:ascii="Arial" w:eastAsia="Times New Roman" w:hAnsi="Arial"/>
      <w:sz w:val="22"/>
    </w:rPr>
  </w:style>
  <w:style w:type="paragraph" w:styleId="ListBullet4">
    <w:name w:val="List Bullet 4"/>
    <w:basedOn w:val="Normal"/>
    <w:rsid w:val="000C3E7F"/>
    <w:pPr>
      <w:numPr>
        <w:numId w:val="4"/>
      </w:numPr>
      <w:tabs>
        <w:tab w:val="clear" w:pos="3119"/>
        <w:tab w:val="num" w:pos="2835"/>
      </w:tabs>
      <w:spacing w:after="60"/>
      <w:ind w:left="2835"/>
    </w:pPr>
  </w:style>
  <w:style w:type="character" w:customStyle="1" w:styleId="Headingtext1Char">
    <w:name w:val="Heading text 1 Char"/>
    <w:link w:val="Headingtext1"/>
    <w:rsid w:val="000C3E7F"/>
    <w:rPr>
      <w:rFonts w:ascii="Arial" w:eastAsia="Times New Roman" w:hAnsi="Arial"/>
      <w:sz w:val="22"/>
      <w:lang w:val="en-US" w:eastAsia="en-US" w:bidi="ar-SA"/>
    </w:rPr>
  </w:style>
  <w:style w:type="paragraph" w:customStyle="1" w:styleId="Styletable1Centered">
    <w:name w:val="Style table1 + Centered"/>
    <w:basedOn w:val="Normal"/>
    <w:autoRedefine/>
    <w:rsid w:val="000C3E7F"/>
    <w:pPr>
      <w:keepNext/>
      <w:spacing w:before="60" w:after="60"/>
      <w:jc w:val="center"/>
    </w:pPr>
    <w:rPr>
      <w:b/>
      <w:bCs/>
    </w:rPr>
  </w:style>
  <w:style w:type="paragraph" w:customStyle="1" w:styleId="Headingtext2Blue">
    <w:name w:val="Heading text 2 + Blue"/>
    <w:basedOn w:val="Headingtext2"/>
    <w:rsid w:val="000C3E7F"/>
    <w:rPr>
      <w:color w:val="0000FF"/>
      <w:szCs w:val="22"/>
    </w:rPr>
  </w:style>
  <w:style w:type="paragraph" w:customStyle="1" w:styleId="Headingtext3Blue">
    <w:name w:val="Heading text 3 + Blue"/>
    <w:basedOn w:val="Headingtext3"/>
    <w:rsid w:val="000C3E7F"/>
    <w:rPr>
      <w:color w:val="0000FF"/>
      <w:szCs w:val="22"/>
    </w:rPr>
  </w:style>
  <w:style w:type="paragraph" w:customStyle="1" w:styleId="Headingtext4Blue">
    <w:name w:val="Heading text 4 + Blue"/>
    <w:basedOn w:val="Headingtext4"/>
    <w:rsid w:val="000C3E7F"/>
    <w:rPr>
      <w:color w:val="0000FF"/>
      <w:szCs w:val="22"/>
    </w:rPr>
  </w:style>
  <w:style w:type="paragraph" w:customStyle="1" w:styleId="List1">
    <w:name w:val="List1"/>
    <w:rsid w:val="000C3E7F"/>
    <w:pPr>
      <w:numPr>
        <w:numId w:val="6"/>
      </w:numPr>
      <w:spacing w:after="60"/>
    </w:pPr>
    <w:rPr>
      <w:rFonts w:ascii="Arial" w:eastAsia="Times New Roman" w:hAnsi="Arial"/>
      <w:sz w:val="22"/>
    </w:rPr>
  </w:style>
  <w:style w:type="paragraph" w:customStyle="1" w:styleId="List2">
    <w:name w:val="List2"/>
    <w:rsid w:val="000C3E7F"/>
    <w:pPr>
      <w:numPr>
        <w:numId w:val="7"/>
      </w:numPr>
      <w:spacing w:after="60"/>
    </w:pPr>
    <w:rPr>
      <w:rFonts w:ascii="Arial" w:eastAsia="Times New Roman" w:hAnsi="Arial"/>
      <w:sz w:val="22"/>
    </w:rPr>
  </w:style>
  <w:style w:type="paragraph" w:customStyle="1" w:styleId="List3">
    <w:name w:val="List3"/>
    <w:rsid w:val="000C3E7F"/>
    <w:pPr>
      <w:numPr>
        <w:numId w:val="8"/>
      </w:numPr>
      <w:tabs>
        <w:tab w:val="clear" w:pos="2552"/>
        <w:tab w:val="num" w:pos="2410"/>
      </w:tabs>
      <w:ind w:left="2410"/>
    </w:pPr>
    <w:rPr>
      <w:rFonts w:ascii="Arial" w:eastAsia="Times New Roman" w:hAnsi="Arial"/>
      <w:sz w:val="22"/>
    </w:rPr>
  </w:style>
  <w:style w:type="paragraph" w:customStyle="1" w:styleId="List4">
    <w:name w:val="List4"/>
    <w:rsid w:val="000C3E7F"/>
    <w:pPr>
      <w:tabs>
        <w:tab w:val="num" w:pos="3119"/>
      </w:tabs>
      <w:ind w:left="3119" w:hanging="567"/>
    </w:pPr>
    <w:rPr>
      <w:rFonts w:ascii="Arial" w:eastAsia="Times New Roman" w:hAnsi="Arial"/>
      <w:sz w:val="22"/>
    </w:rPr>
  </w:style>
  <w:style w:type="paragraph" w:customStyle="1" w:styleId="Table">
    <w:name w:val="Table"/>
    <w:rsid w:val="000C3E7F"/>
    <w:pPr>
      <w:spacing w:before="120" w:after="120"/>
    </w:pPr>
    <w:rPr>
      <w:rFonts w:ascii="Arial" w:eastAsia="Times New Roman" w:hAnsi="Arial"/>
      <w:sz w:val="24"/>
    </w:rPr>
  </w:style>
  <w:style w:type="paragraph" w:styleId="ListBullet5">
    <w:name w:val="List Bullet 5"/>
    <w:basedOn w:val="Normal"/>
    <w:uiPriority w:val="99"/>
    <w:unhideWhenUsed/>
    <w:rsid w:val="000C3E7F"/>
    <w:pPr>
      <w:tabs>
        <w:tab w:val="num" w:pos="3969"/>
      </w:tabs>
      <w:spacing w:after="60"/>
      <w:ind w:left="4025" w:hanging="425"/>
    </w:pPr>
  </w:style>
  <w:style w:type="character" w:customStyle="1" w:styleId="Headingtext2Char">
    <w:name w:val="Heading text 2 Char"/>
    <w:link w:val="Headingtext2"/>
    <w:rsid w:val="000C3E7F"/>
    <w:rPr>
      <w:rFonts w:ascii="Arial" w:eastAsia="Times New Roman" w:hAnsi="Arial"/>
      <w:sz w:val="22"/>
      <w:lang w:val="en-AU" w:eastAsia="en-US" w:bidi="ar-SA"/>
    </w:rPr>
  </w:style>
  <w:style w:type="paragraph" w:customStyle="1" w:styleId="Headingtext5">
    <w:name w:val="Heading text 5"/>
    <w:basedOn w:val="Headingtext4"/>
    <w:rsid w:val="000C3E7F"/>
    <w:pPr>
      <w:ind w:left="2552"/>
    </w:pPr>
  </w:style>
  <w:style w:type="paragraph" w:customStyle="1" w:styleId="Headingtext6">
    <w:name w:val="Heading text 6"/>
    <w:basedOn w:val="Headingtext5"/>
    <w:rsid w:val="000C3E7F"/>
    <w:pPr>
      <w:ind w:left="3402"/>
    </w:pPr>
  </w:style>
  <w:style w:type="paragraph" w:customStyle="1" w:styleId="ListBullet6">
    <w:name w:val="List Bullet 6"/>
    <w:basedOn w:val="ListBullet4"/>
    <w:rsid w:val="000C3E7F"/>
    <w:pPr>
      <w:ind w:left="4820"/>
    </w:pPr>
  </w:style>
  <w:style w:type="paragraph" w:customStyle="1" w:styleId="ListBullet7">
    <w:name w:val="List Bullet 7"/>
    <w:basedOn w:val="ListBullet6"/>
    <w:rsid w:val="000C3E7F"/>
    <w:pPr>
      <w:ind w:left="6379"/>
    </w:pPr>
  </w:style>
  <w:style w:type="paragraph" w:customStyle="1" w:styleId="Headingtext7">
    <w:name w:val="Heading text 7"/>
    <w:basedOn w:val="Headingtext6"/>
    <w:rsid w:val="000C3E7F"/>
    <w:pPr>
      <w:ind w:left="4678"/>
    </w:pPr>
  </w:style>
  <w:style w:type="paragraph" w:customStyle="1" w:styleId="List5">
    <w:name w:val="List5"/>
    <w:rsid w:val="000C3E7F"/>
    <w:pPr>
      <w:numPr>
        <w:numId w:val="10"/>
      </w:numPr>
    </w:pPr>
    <w:rPr>
      <w:rFonts w:ascii="Arial" w:eastAsia="Times New Roman" w:hAnsi="Arial"/>
      <w:sz w:val="22"/>
    </w:rPr>
  </w:style>
  <w:style w:type="paragraph" w:customStyle="1" w:styleId="List6">
    <w:name w:val="List6"/>
    <w:rsid w:val="000C3E7F"/>
    <w:pPr>
      <w:numPr>
        <w:ilvl w:val="7"/>
        <w:numId w:val="10"/>
      </w:numPr>
      <w:tabs>
        <w:tab w:val="clear" w:pos="7560"/>
        <w:tab w:val="num" w:pos="5103"/>
      </w:tabs>
      <w:ind w:left="5103" w:hanging="567"/>
    </w:pPr>
    <w:rPr>
      <w:rFonts w:ascii="Arial" w:eastAsia="Times New Roman" w:hAnsi="Arial"/>
      <w:sz w:val="22"/>
    </w:rPr>
  </w:style>
  <w:style w:type="paragraph" w:customStyle="1" w:styleId="List7">
    <w:name w:val="List7"/>
    <w:rsid w:val="000C3E7F"/>
    <w:pPr>
      <w:numPr>
        <w:numId w:val="9"/>
      </w:numPr>
      <w:tabs>
        <w:tab w:val="clear" w:pos="3402"/>
        <w:tab w:val="num" w:pos="6663"/>
      </w:tabs>
      <w:ind w:left="6663"/>
    </w:pPr>
    <w:rPr>
      <w:rFonts w:ascii="Arial" w:eastAsia="Times New Roman" w:hAnsi="Arial"/>
      <w:sz w:val="22"/>
    </w:rPr>
  </w:style>
  <w:style w:type="table" w:styleId="MediumGrid3-Accent6">
    <w:name w:val="Medium Grid 3 Accent 6"/>
    <w:basedOn w:val="TableNormal"/>
    <w:uiPriority w:val="69"/>
    <w:rsid w:val="000C3E7F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paragraph" w:customStyle="1" w:styleId="Chapter">
    <w:name w:val="Chapter"/>
    <w:basedOn w:val="Normal"/>
    <w:qFormat/>
    <w:rsid w:val="000C3E7F"/>
    <w:pPr>
      <w:spacing w:before="600"/>
      <w:jc w:val="center"/>
    </w:pPr>
    <w:rPr>
      <w:b/>
      <w:noProof/>
      <w:sz w:val="4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C3E7F"/>
    <w:pPr>
      <w:tabs>
        <w:tab w:val="left" w:pos="432"/>
        <w:tab w:val="right" w:leader="dot" w:pos="9360"/>
      </w:tabs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C3E7F"/>
    <w:pPr>
      <w:tabs>
        <w:tab w:val="left" w:pos="1008"/>
        <w:tab w:val="right" w:leader="dot" w:pos="9360"/>
      </w:tabs>
      <w:ind w:left="220"/>
    </w:pPr>
    <w:rPr>
      <w:rFonts w:cs="Arial"/>
      <w:noProof/>
    </w:rPr>
  </w:style>
  <w:style w:type="paragraph" w:styleId="BodyText">
    <w:name w:val="Body Text"/>
    <w:basedOn w:val="Normal"/>
    <w:link w:val="BodyTextChar"/>
    <w:uiPriority w:val="99"/>
    <w:semiHidden/>
    <w:unhideWhenUsed/>
    <w:rsid w:val="000C3E7F"/>
  </w:style>
  <w:style w:type="character" w:customStyle="1" w:styleId="BodyTextChar">
    <w:name w:val="Body Text Char"/>
    <w:link w:val="BodyText"/>
    <w:uiPriority w:val="99"/>
    <w:semiHidden/>
    <w:rsid w:val="000C3E7F"/>
    <w:rPr>
      <w:rFonts w:ascii="Arial" w:eastAsia="Times New Roman" w:hAnsi="Arial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C3E7F"/>
    <w:pPr>
      <w:tabs>
        <w:tab w:val="left" w:pos="1320"/>
        <w:tab w:val="right" w:leader="dot" w:pos="9360"/>
      </w:tabs>
      <w:ind w:left="440"/>
    </w:pPr>
  </w:style>
  <w:style w:type="paragraph" w:styleId="TOCHeading">
    <w:name w:val="TOC Heading"/>
    <w:basedOn w:val="Normal"/>
    <w:next w:val="Normal"/>
    <w:uiPriority w:val="39"/>
    <w:unhideWhenUsed/>
    <w:rsid w:val="000C3E7F"/>
    <w:pPr>
      <w:spacing w:before="240" w:after="240"/>
    </w:pPr>
    <w:rPr>
      <w:rFonts w:cs="Arial"/>
      <w:b/>
      <w:sz w:val="28"/>
      <w:szCs w:val="28"/>
    </w:rPr>
  </w:style>
  <w:style w:type="paragraph" w:customStyle="1" w:styleId="table20">
    <w:name w:val="table2"/>
    <w:basedOn w:val="Normal"/>
    <w:rsid w:val="00404F98"/>
    <w:pPr>
      <w:spacing w:before="60" w:after="60"/>
    </w:pPr>
    <w:rPr>
      <w:sz w:val="20"/>
    </w:rPr>
  </w:style>
  <w:style w:type="paragraph" w:styleId="ListNumber">
    <w:name w:val="List Number"/>
    <w:basedOn w:val="Normal"/>
    <w:uiPriority w:val="99"/>
    <w:qFormat/>
    <w:rsid w:val="005E790A"/>
    <w:pPr>
      <w:tabs>
        <w:tab w:val="num" w:pos="720"/>
      </w:tabs>
      <w:spacing w:before="120"/>
      <w:ind w:left="720" w:hanging="360"/>
    </w:pPr>
    <w:rPr>
      <w:rFonts w:ascii="Calibri" w:eastAsia="Calibri" w:hAnsi="Calibri"/>
      <w:szCs w:val="22"/>
    </w:rPr>
  </w:style>
  <w:style w:type="paragraph" w:customStyle="1" w:styleId="Default">
    <w:name w:val="Default"/>
    <w:rsid w:val="00270E0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hasslin\Application%20Data\Microsoft\Templates\Master%20GO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QMS" ma:contentTypeID="0x010100A31FA0CB0E4CBE459B38259D35882BB600FFB568017D1470408E1C90BFEFAEF7F2" ma:contentTypeVersion="1" ma:contentTypeDescription="" ma:contentTypeScope="" ma:versionID="39de79ded574be79a5dd587dcff1b1c1">
  <xsd:schema xmlns:xsd="http://www.w3.org/2001/XMLSchema" xmlns:xs="http://www.w3.org/2001/XMLSchema" xmlns:p="http://schemas.microsoft.com/office/2006/metadata/properties" xmlns:ns2="34d5d833-8621-4338-ba40-4b59c98f9fb8" targetNamespace="http://schemas.microsoft.com/office/2006/metadata/properties" ma:root="true" ma:fieldsID="fd69486dc6b04fe2bab4b3ca4a21c5bb" ns2:_="">
    <xsd:import namespace="34d5d833-8621-4338-ba40-4b59c98f9fb8"/>
    <xsd:element name="properties">
      <xsd:complexType>
        <xsd:sequence>
          <xsd:element name="documentManagement">
            <xsd:complexType>
              <xsd:all>
                <xsd:element ref="ns2:Document_x0020_Code" minOccurs="0"/>
                <xsd:element ref="ns2:Issue_x0020_Date" minOccurs="0"/>
                <xsd:element ref="ns2:Label" minOccurs="0"/>
                <xsd:element ref="ns2:Version_x0020_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5d833-8621-4338-ba40-4b59c98f9fb8" elementFormDefault="qualified">
    <xsd:import namespace="http://schemas.microsoft.com/office/2006/documentManagement/types"/>
    <xsd:import namespace="http://schemas.microsoft.com/office/infopath/2007/PartnerControls"/>
    <xsd:element name="Document_x0020_Code" ma:index="8" nillable="true" ma:displayName="Document Code" ma:internalName="Document_x0020_Code">
      <xsd:simpleType>
        <xsd:restriction base="dms:Text">
          <xsd:maxLength value="255"/>
        </xsd:restriction>
      </xsd:simpleType>
    </xsd:element>
    <xsd:element name="Issue_x0020_Date" ma:index="9" nillable="true" ma:displayName="Issue Date" ma:internalName="Issue_x0020_Date">
      <xsd:simpleType>
        <xsd:restriction base="dms:Text">
          <xsd:maxLength value="255"/>
        </xsd:restriction>
      </xsd:simpleType>
    </xsd:element>
    <xsd:element name="Label" ma:index="10" nillable="true" ma:displayName="Label" ma:internalName="Label">
      <xsd:simpleType>
        <xsd:restriction base="dms:Text">
          <xsd:maxLength value="255"/>
        </xsd:restriction>
      </xsd:simpleType>
    </xsd:element>
    <xsd:element name="Version_x0020_Number" ma:index="11" nillable="true" ma:displayName="Version Number" ma:internalName="Version_x0020_Numb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on_x0020_Number xmlns="34d5d833-8621-4338-ba40-4b59c98f9fb8" xsi:nil="true"/>
    <Label xmlns="34d5d833-8621-4338-ba40-4b59c98f9fb8" xsi:nil="true"/>
    <Issue_x0020_Date xmlns="34d5d833-8621-4338-ba40-4b59c98f9fb8" xsi:nil="true"/>
    <Document_x0020_Code xmlns="34d5d833-8621-4338-ba40-4b59c98f9fb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CB0B4-8660-4EB7-9836-C0DF5ABDD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5d833-8621-4338-ba40-4b59c98f9f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58F6BB-4F35-4654-A8BC-786B6D5BD4B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1793662-A7A1-4512-8BA3-CA3FAB8CBD6F}">
  <ds:schemaRefs>
    <ds:schemaRef ds:uri="http://schemas.microsoft.com/office/2006/metadata/properties"/>
    <ds:schemaRef ds:uri="http://schemas.microsoft.com/office/infopath/2007/PartnerControls"/>
    <ds:schemaRef ds:uri="34d5d833-8621-4338-ba40-4b59c98f9fb8"/>
  </ds:schemaRefs>
</ds:datastoreItem>
</file>

<file path=customXml/itemProps4.xml><?xml version="1.0" encoding="utf-8"?>
<ds:datastoreItem xmlns:ds="http://schemas.openxmlformats.org/officeDocument/2006/customXml" ds:itemID="{0B952A72-3CA7-43B1-8B3D-ACAAE1A288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ACC1A9C-52E2-4C39-8181-0ADDA888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GOS Template.dotx</Template>
  <TotalTime>398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TEMP-Form Template</vt:lpstr>
    </vt:vector>
  </TitlesOfParts>
  <Company/>
  <LinksUpToDate>false</LinksUpToDate>
  <CharactersWithSpaces>1871</CharactersWithSpaces>
  <SharedDoc>false</SharedDoc>
  <HLinks>
    <vt:vector size="90" baseType="variant"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_Toc504035612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_Toc504035611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_Toc504035610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_Toc504035609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_Toc504035608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_Toc504035607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_Toc504035606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_Toc504035605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_Toc504035604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_Toc504035603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_Toc504035602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_Toc504035601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_Toc504035600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_Toc504035599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_Toc504035598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TEMP-Form Template</dc:title>
  <dc:subject/>
  <dc:creator>CSCV SEPG</dc:creator>
  <cp:keywords/>
  <dc:description>Version 1.3: change Doc code/name to new format</dc:description>
  <cp:lastModifiedBy>Tran, Thanh Chi</cp:lastModifiedBy>
  <cp:revision>24</cp:revision>
  <dcterms:created xsi:type="dcterms:W3CDTF">2018-12-11T03:38:00Z</dcterms:created>
  <dcterms:modified xsi:type="dcterms:W3CDTF">2018-12-18T03:02:00Z</dcterms:modified>
</cp:coreProperties>
</file>